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A0E" w:rsidRDefault="001816E3">
      <w:pPr>
        <w:pStyle w:val="TOCHeading"/>
      </w:pPr>
      <w:bookmarkStart w:id="0" w:name="_Toc144111576"/>
      <w:r>
        <w:t>References</w:t>
      </w:r>
      <w:bookmarkEnd w:id="0"/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Achammer T, Denoth A., 1994. Snow dielectric properties: from DC to microwave X-band, </w:t>
      </w:r>
      <w:r w:rsidRPr="00AF1F3E">
        <w:rPr>
          <w:i/>
        </w:rPr>
        <w:t>Annals of Glaciology</w:t>
      </w:r>
      <w:r w:rsidRPr="00AF1F3E">
        <w:t xml:space="preserve">, </w:t>
      </w:r>
      <w:r w:rsidRPr="00AF1F3E">
        <w:rPr>
          <w:b/>
        </w:rPr>
        <w:t>19</w:t>
      </w:r>
      <w:r w:rsidRPr="00AF1F3E">
        <w:t>, 92-96.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Agrawal, A.B., and Boerner, W.-M. 1989. Redevelopment of Kennaugh’s target characteristic polarization state theory using the polarization transformation ratio formalism for the coherent case. </w:t>
      </w:r>
      <w:r w:rsidRPr="00AF1F3E">
        <w:rPr>
          <w:i/>
          <w:iCs/>
        </w:rPr>
        <w:t>IEEE Trans. Geosci. Rem Sens</w:t>
      </w:r>
      <w:r w:rsidRPr="00AF1F3E">
        <w:t xml:space="preserve">, </w:t>
      </w:r>
      <w:r w:rsidRPr="00AF1F3E">
        <w:rPr>
          <w:b/>
          <w:bCs/>
        </w:rPr>
        <w:t>27</w:t>
      </w:r>
      <w:r w:rsidRPr="00AF1F3E">
        <w:t>, 2–14.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Allain S., C. Lopez, L. Ferro Famil, and E. Pottier,2005. New eigenvalue based parameters for natural media characterization, </w:t>
      </w:r>
      <w:r w:rsidRPr="00AF1F3E">
        <w:rPr>
          <w:i/>
        </w:rPr>
        <w:t>IGARSS 2005</w:t>
      </w:r>
      <w:r w:rsidRPr="00AF1F3E">
        <w:t>, Seoul, South Korea..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Ambach W, Denoth A., 1972. Studies on the dielectric properties of snow, </w:t>
      </w:r>
      <w:r w:rsidRPr="00AF1F3E">
        <w:rPr>
          <w:i/>
        </w:rPr>
        <w:t>Zeitschrift fur Gletscherkunde und Glazialgeologie</w:t>
      </w:r>
      <w:r w:rsidRPr="00AF1F3E">
        <w:t xml:space="preserve">, </w:t>
      </w:r>
      <w:r w:rsidRPr="00AF1F3E">
        <w:rPr>
          <w:b/>
        </w:rPr>
        <w:t>8</w:t>
      </w:r>
      <w:r w:rsidRPr="00AF1F3E">
        <w:t>,113-123.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Arslan, A.N., Hallikainen, M. and Pullianainen, J., 2005. Investigating of snow wetness parameter using a two-phase backscattering model. </w:t>
      </w:r>
      <w:r w:rsidRPr="00AF1F3E">
        <w:rPr>
          <w:i/>
        </w:rPr>
        <w:t xml:space="preserve">IEEE </w:t>
      </w:r>
      <w:r w:rsidRPr="00AF1F3E">
        <w:rPr>
          <w:i/>
          <w:iCs/>
        </w:rPr>
        <w:t>Trans. Geosci. Rem Sens</w:t>
      </w:r>
      <w:r w:rsidRPr="00AF1F3E">
        <w:rPr>
          <w:i/>
        </w:rPr>
        <w:t>,</w:t>
      </w:r>
      <w:r w:rsidRPr="00AF1F3E">
        <w:t xml:space="preserve"> </w:t>
      </w:r>
      <w:r w:rsidRPr="00AF1F3E">
        <w:rPr>
          <w:b/>
          <w:bCs/>
        </w:rPr>
        <w:t xml:space="preserve"> 43</w:t>
      </w:r>
      <w:r w:rsidRPr="00AF1F3E">
        <w:t>, 1827-1833.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Arslan, A.N., Parks, J., Koskinen, J., and Hallikainen, M., 1999. An empirical model for retrieving water equivalent of dry snow from C-band SAR data. </w:t>
      </w:r>
      <w:r w:rsidRPr="00AF1F3E">
        <w:rPr>
          <w:i/>
        </w:rPr>
        <w:t>Proc. IGARSS’99,</w:t>
      </w:r>
      <w:r w:rsidRPr="00AF1F3E">
        <w:t xml:space="preserve"> 1789-1791.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rPr>
          <w:lang w:val="de-DE"/>
        </w:rPr>
        <w:t xml:space="preserve">Arslan,AN, Wang H. Pulliainen,J.,Hallikainen,M., 2001. </w:t>
      </w:r>
      <w:r w:rsidRPr="00AF1F3E">
        <w:t xml:space="preserve">Effective permittivity of wet snow using strong fluctuation theory. PIER </w:t>
      </w:r>
      <w:r w:rsidRPr="00AF1F3E">
        <w:rPr>
          <w:b/>
          <w:bCs/>
        </w:rPr>
        <w:t>31</w:t>
      </w:r>
      <w:r w:rsidRPr="00AF1F3E">
        <w:t xml:space="preserve">, 279-296. 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rPr>
          <w:lang w:val="en-US"/>
        </w:rPr>
        <w:t xml:space="preserve">Autret, M.; Bernard, R.; Vidal-Madjar, D. 1989. </w:t>
      </w:r>
      <w:r w:rsidRPr="00AF1F3E">
        <w:t xml:space="preserve">Theoretical study of the sensitivity of the microwave backscattering coefficient to the soil surface parameters. </w:t>
      </w:r>
      <w:r w:rsidRPr="00AF1F3E">
        <w:rPr>
          <w:i/>
          <w:iCs/>
        </w:rPr>
        <w:t>Int. J. Rem. Sens.</w:t>
      </w:r>
      <w:r w:rsidRPr="00AF1F3E">
        <w:t xml:space="preserve">, </w:t>
      </w:r>
      <w:r w:rsidRPr="00AF1F3E">
        <w:rPr>
          <w:b/>
          <w:bCs/>
          <w:i/>
          <w:iCs/>
        </w:rPr>
        <w:t>10</w:t>
      </w:r>
      <w:r w:rsidRPr="00AF1F3E">
        <w:t>, 171-179.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rPr>
          <w:rFonts w:eastAsia="SimSun"/>
          <w:lang w:val="en-US" w:eastAsia="zh-CN"/>
        </w:rPr>
        <w:t xml:space="preserve">Azzam, R.M.A. 1977. </w:t>
      </w:r>
      <w:r w:rsidRPr="00AF1F3E">
        <w:rPr>
          <w:rFonts w:eastAsia="SimSun"/>
          <w:i/>
          <w:iCs/>
          <w:lang w:val="en-US" w:eastAsia="zh-CN"/>
        </w:rPr>
        <w:t>Ellipsometry and polarized light</w:t>
      </w:r>
      <w:r w:rsidRPr="00AF1F3E">
        <w:rPr>
          <w:rFonts w:eastAsia="SimSun"/>
          <w:lang w:val="en-US" w:eastAsia="zh-CN"/>
        </w:rPr>
        <w:t>. North-Holland Publishing Co., Amsterdam, The Netherlands.</w:t>
      </w:r>
      <w:r w:rsidRPr="00AF1F3E">
        <w:t xml:space="preserve"> 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lastRenderedPageBreak/>
        <w:t xml:space="preserve">Baghdadi, N., King, C., Bourguignong, A., and A., Remond, 2002. Potential of ERS and Radarsat Data For Surface Roughness Monitoring Over Bare Agricultural Fields: Application to Catchments in Northern France. </w:t>
      </w:r>
      <w:r w:rsidRPr="00AF1F3E">
        <w:rPr>
          <w:i/>
          <w:iCs/>
        </w:rPr>
        <w:t>Int. J. of Remote Sens.</w:t>
      </w:r>
      <w:r w:rsidRPr="00AF1F3E">
        <w:t xml:space="preserve">, </w:t>
      </w:r>
      <w:r w:rsidRPr="00AF1F3E">
        <w:rPr>
          <w:b/>
          <w:bCs/>
        </w:rPr>
        <w:t>23</w:t>
      </w:r>
      <w:r w:rsidRPr="00AF1F3E">
        <w:t>, 3427-3442.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rPr>
          <w:rFonts w:eastAsia="Calibri"/>
          <w:lang w:val="en-US"/>
        </w:rPr>
        <w:t xml:space="preserve">Baghdadi N., Y. Gautier, and M. Bernier, 1997Capability of multi-temporal ERS-1 SAR data for wet snow mapping, </w:t>
      </w:r>
      <w:r w:rsidRPr="00AF1F3E">
        <w:rPr>
          <w:rFonts w:eastAsia="Calibri"/>
          <w:i/>
          <w:iCs/>
          <w:lang w:val="en-US"/>
        </w:rPr>
        <w:t xml:space="preserve">Remote Sens. Environ., </w:t>
      </w:r>
      <w:r w:rsidRPr="00AF1F3E">
        <w:rPr>
          <w:rFonts w:eastAsia="Calibri"/>
          <w:b/>
          <w:bCs/>
          <w:lang w:val="en-US"/>
        </w:rPr>
        <w:t>60</w:t>
      </w:r>
      <w:r w:rsidRPr="00AF1F3E">
        <w:rPr>
          <w:rFonts w:eastAsia="Calibri"/>
          <w:lang w:val="en-US"/>
        </w:rPr>
        <w:t>, 174-186.</w:t>
      </w:r>
    </w:p>
    <w:p w:rsidR="00E63723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>Ban, Y., 2005. Evaluation of ENVISAT ASAR for Land Cover Mapping and Change Detection. Progress report For the Swedish National Space Board.</w:t>
      </w:r>
    </w:p>
    <w:p w:rsidR="00C310A8" w:rsidRPr="00AF1F3E" w:rsidRDefault="00C310A8" w:rsidP="004237E3">
      <w:pPr>
        <w:pStyle w:val="References"/>
        <w:tabs>
          <w:tab w:val="clear" w:pos="0"/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Bayer T., Winter R., and Schreier G., 1991.Terrain influences in SAR backscatter and attempts to their correction. </w:t>
      </w:r>
      <w:r w:rsidRPr="00AF1F3E">
        <w:rPr>
          <w:i/>
          <w:iCs/>
        </w:rPr>
        <w:t>IEEE Trans. Geosci. Rem. Sens.,</w:t>
      </w:r>
      <w:r w:rsidRPr="00AF1F3E">
        <w:t xml:space="preserve"> </w:t>
      </w:r>
      <w:r w:rsidRPr="00AF1F3E">
        <w:rPr>
          <w:b/>
          <w:bCs/>
        </w:rPr>
        <w:t>29</w:t>
      </w:r>
      <w:r w:rsidRPr="00AF1F3E">
        <w:t>, 451-462.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Beavan SG and Gogineni,SP 1994. Shipborne radar backscatter measurements from arctic sea ice during the fall freeze-up. </w:t>
      </w:r>
      <w:r w:rsidRPr="00AF1F3E">
        <w:rPr>
          <w:i/>
          <w:iCs/>
        </w:rPr>
        <w:t>Remote Sensing Reviews</w:t>
      </w:r>
      <w:r w:rsidRPr="00AF1F3E">
        <w:t>,</w:t>
      </w:r>
      <w:r w:rsidRPr="00AF1F3E">
        <w:rPr>
          <w:b/>
          <w:bCs/>
        </w:rPr>
        <w:t xml:space="preserve"> 9</w:t>
      </w:r>
      <w:r w:rsidRPr="00AF1F3E">
        <w:t>, 3-25.</w:t>
      </w:r>
    </w:p>
    <w:p w:rsidR="00C310A8" w:rsidRPr="00AF1F3E" w:rsidRDefault="00C310A8" w:rsidP="004237E3">
      <w:pPr>
        <w:pStyle w:val="SPIEreferencelisting"/>
        <w:tabs>
          <w:tab w:val="clear" w:pos="360"/>
          <w:tab w:val="left" w:pos="180"/>
        </w:tabs>
        <w:spacing w:before="360" w:after="240" w:line="360" w:lineRule="auto"/>
        <w:ind w:left="547" w:hanging="547"/>
        <w:rPr>
          <w:sz w:val="24"/>
          <w:szCs w:val="24"/>
          <w:lang w:bidi="hi-IN"/>
        </w:rPr>
      </w:pPr>
      <w:r w:rsidRPr="00AF1F3E">
        <w:rPr>
          <w:sz w:val="24"/>
          <w:szCs w:val="24"/>
          <w:lang w:bidi="hi-IN"/>
        </w:rPr>
        <w:t>Bell, D., Menges, C., Ahmad W., and Van Zyl, J.J. (2001), “The Application of Dielectric R</w:t>
      </w:r>
      <w:r w:rsidRPr="00AF1F3E">
        <w:rPr>
          <w:sz w:val="24"/>
          <w:szCs w:val="24"/>
          <w:lang w:bidi="hi-IN"/>
        </w:rPr>
        <w:t>e</w:t>
      </w:r>
      <w:r w:rsidRPr="00AF1F3E">
        <w:rPr>
          <w:sz w:val="24"/>
          <w:szCs w:val="24"/>
          <w:lang w:bidi="hi-IN"/>
        </w:rPr>
        <w:t>trieval Algorithms for Mapping Soil Salinity in a Tropical Coastal Environment using Airborne P</w:t>
      </w:r>
      <w:r w:rsidRPr="00AF1F3E">
        <w:rPr>
          <w:sz w:val="24"/>
          <w:szCs w:val="24"/>
          <w:lang w:bidi="hi-IN"/>
        </w:rPr>
        <w:t>o</w:t>
      </w:r>
      <w:r w:rsidRPr="00AF1F3E">
        <w:rPr>
          <w:sz w:val="24"/>
          <w:szCs w:val="24"/>
          <w:lang w:bidi="hi-IN"/>
        </w:rPr>
        <w:t xml:space="preserve">larimetric SAR”, </w:t>
      </w:r>
      <w:r w:rsidRPr="00AF1F3E">
        <w:rPr>
          <w:i/>
          <w:iCs/>
          <w:sz w:val="24"/>
          <w:szCs w:val="24"/>
          <w:lang w:bidi="hi-IN"/>
        </w:rPr>
        <w:t>Remote Sensing of Environment,</w:t>
      </w:r>
      <w:r w:rsidRPr="00AF1F3E">
        <w:rPr>
          <w:sz w:val="24"/>
          <w:szCs w:val="24"/>
          <w:lang w:bidi="hi-IN"/>
        </w:rPr>
        <w:t xml:space="preserve"> </w:t>
      </w:r>
      <w:r w:rsidRPr="00AF1F3E">
        <w:rPr>
          <w:b/>
          <w:bCs/>
          <w:sz w:val="24"/>
          <w:szCs w:val="24"/>
          <w:lang w:bidi="hi-IN"/>
        </w:rPr>
        <w:t>75</w:t>
      </w:r>
      <w:r w:rsidRPr="00AF1F3E">
        <w:rPr>
          <w:sz w:val="24"/>
          <w:szCs w:val="24"/>
          <w:lang w:bidi="hi-IN"/>
        </w:rPr>
        <w:t>, 375-384.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Bernier M. and Fortin J.P., 1998. The potential of time series of C-band SAR data to monitor dry and shallow snow cover.</w:t>
      </w:r>
      <w:r w:rsidRPr="00AF1F3E">
        <w:rPr>
          <w:i/>
          <w:iCs/>
        </w:rPr>
        <w:t xml:space="preserve"> IEEE Trans. Geosci. Rem. Sens., </w:t>
      </w:r>
      <w:r w:rsidRPr="00AF1F3E">
        <w:rPr>
          <w:b/>
          <w:bCs/>
        </w:rPr>
        <w:t>36</w:t>
      </w:r>
      <w:r w:rsidRPr="00AF1F3E">
        <w:t>, 226–243</w:t>
      </w:r>
      <w:r w:rsidRPr="00AF1F3E">
        <w:rPr>
          <w:i/>
          <w:iCs/>
        </w:rPr>
        <w:t>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Bernier P.Y., 1987. Microwave remote sensing of snowpack properties: potential and limitations.</w:t>
      </w:r>
      <w:r w:rsidRPr="00AF1F3E">
        <w:rPr>
          <w:i/>
          <w:iCs/>
        </w:rPr>
        <w:t xml:space="preserve"> Nordic Hydrology, </w:t>
      </w:r>
      <w:r w:rsidRPr="00AF1F3E">
        <w:rPr>
          <w:b/>
          <w:bCs/>
        </w:rPr>
        <w:t>18</w:t>
      </w:r>
      <w:r w:rsidRPr="00AF1F3E">
        <w:t>, 1–20.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>Boerner, W-M., 1981.Use of Polarization in Electromagnetic Inverse Scattering.</w:t>
      </w:r>
      <w:r w:rsidRPr="00AF1F3E">
        <w:rPr>
          <w:i/>
          <w:iCs/>
        </w:rPr>
        <w:t xml:space="preserve"> Radio Science,</w:t>
      </w:r>
      <w:r w:rsidRPr="00AF1F3E">
        <w:t xml:space="preserve"> </w:t>
      </w:r>
      <w:r w:rsidRPr="00AF1F3E">
        <w:rPr>
          <w:b/>
          <w:bCs/>
        </w:rPr>
        <w:t>16</w:t>
      </w:r>
      <w:r w:rsidRPr="00AF1F3E">
        <w:t xml:space="preserve"> (Special Issue: 1980 Munich Symposium on EM Waves), 1037-1045.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>Boerner W-M., 2003. Basic concepts in Radar Polarimetry, Polsarpro V3.0 – Lecture Notes, ESA.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>Boerner, W-M., Foo, B.Y. and Eom, H.J., 1987. Interpretation of the Polarimetric Co-Polarization Phase Term (φ</w:t>
      </w:r>
      <w:r w:rsidRPr="00AF1F3E">
        <w:rPr>
          <w:vertAlign w:val="superscript"/>
        </w:rPr>
        <w:t>HH</w:t>
      </w:r>
      <w:r w:rsidRPr="00AF1F3E">
        <w:t xml:space="preserve"> - φ</w:t>
      </w:r>
      <w:r w:rsidRPr="00AF1F3E">
        <w:rPr>
          <w:vertAlign w:val="superscript"/>
        </w:rPr>
        <w:t>VV</w:t>
      </w:r>
      <w:r w:rsidRPr="00AF1F3E">
        <w:t xml:space="preserve">) in High Resolution SAR Imaging Using the JPL </w:t>
      </w:r>
      <w:r w:rsidRPr="00AF1F3E">
        <w:lastRenderedPageBreak/>
        <w:t>CV-990 Polarimetric L-Band SAR Data.</w:t>
      </w:r>
      <w:r w:rsidRPr="00AF1F3E">
        <w:rPr>
          <w:i/>
          <w:iCs/>
        </w:rPr>
        <w:t xml:space="preserve"> Special IGARSS Issue of IEEE Trans. Geosci. Rem. Sens.,</w:t>
      </w:r>
      <w:r w:rsidRPr="00AF1F3E">
        <w:rPr>
          <w:b/>
          <w:bCs/>
          <w:i/>
          <w:iCs/>
        </w:rPr>
        <w:t xml:space="preserve"> </w:t>
      </w:r>
      <w:r w:rsidRPr="00AF1F3E">
        <w:rPr>
          <w:b/>
          <w:bCs/>
        </w:rPr>
        <w:t xml:space="preserve">25 </w:t>
      </w:r>
      <w:r w:rsidRPr="00AF1F3E">
        <w:t>,77-82.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rPr>
          <w:lang w:val="en-US"/>
        </w:rPr>
        <w:t xml:space="preserve">Boerner, W-M., Liu, C., and Zhang, L. 1993b. </w:t>
      </w:r>
      <w:r w:rsidRPr="00AF1F3E">
        <w:t xml:space="preserve">Comparison of the optimization procedures for the 2×2 Sinclair and 4×4 Mueller matrices in coherent polarimetry and its application to radar target versus background clutter discrimination in microwave sensing and imaging. </w:t>
      </w:r>
      <w:r w:rsidRPr="00AF1F3E">
        <w:rPr>
          <w:i/>
          <w:iCs/>
        </w:rPr>
        <w:t>International Journal of Advances in Remote Sensing (IJARS)</w:t>
      </w:r>
      <w:r w:rsidRPr="00AF1F3E">
        <w:t xml:space="preserve">, </w:t>
      </w:r>
      <w:r w:rsidRPr="00AF1F3E">
        <w:rPr>
          <w:b/>
          <w:bCs/>
        </w:rPr>
        <w:t>2</w:t>
      </w:r>
      <w:r w:rsidRPr="00AF1F3E">
        <w:t>, 55–82.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Boerner, W-M., Mott, H., Lüneburg, E., Livingstone, C., Brisco, B., Brown, R.J., Paterson, J.S., Cloude, S.R., Krogager, E., Lee, J.S., Schuler, D.L., Van Zyl, J.J., Randall, D., Budkewitsch, P., and Pottier, E. 1998. Polarimetry in radar remote sensing: basic and applied concepts. In </w:t>
      </w:r>
      <w:r w:rsidRPr="00AF1F3E">
        <w:rPr>
          <w:i/>
          <w:iCs/>
        </w:rPr>
        <w:t>Manual of remote sensing: principles and applications of imaging radar</w:t>
      </w:r>
      <w:r w:rsidRPr="00AF1F3E">
        <w:t xml:space="preserve">. Edited by R.A. Ryerson. John Wiley &amp; Sons, Inc., New York. </w:t>
      </w:r>
      <w:r w:rsidRPr="00AF1F3E">
        <w:rPr>
          <w:b/>
          <w:bCs/>
        </w:rPr>
        <w:t>3</w:t>
      </w:r>
      <w:r w:rsidRPr="00AF1F3E">
        <w:t>, 271–356.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Boerner, W-M., Walther, M., and Segal, A.C. 1993a. Development of the polarimetric contrast enhancement optimization procedure and its application to sea surface scatter in POLSAR image analysis. In </w:t>
      </w:r>
      <w:r w:rsidRPr="00AF1F3E">
        <w:rPr>
          <w:i/>
          <w:iCs/>
        </w:rPr>
        <w:t>IGARSS’93, Proceedings of the International Geoscience and Remote Sensing Symposium</w:t>
      </w:r>
      <w:r w:rsidRPr="00AF1F3E">
        <w:t>, 18–21 Aug. 1993, Tokyo, Japan. IEEE, New York.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Boerner, W-M., and Xi, A.-Q. 1990. Characteristic radar target polarization state theory for the coherent monostatic and reciprocal case using the generalized polarization transformation ration formulation. </w:t>
      </w:r>
      <w:r w:rsidRPr="00AF1F3E">
        <w:rPr>
          <w:i/>
          <w:iCs/>
        </w:rPr>
        <w:t>AEU-International Journal of Electronics and Communications</w:t>
      </w:r>
      <w:r w:rsidRPr="00AF1F3E">
        <w:t xml:space="preserve">, </w:t>
      </w:r>
      <w:r w:rsidRPr="00AF1F3E">
        <w:rPr>
          <w:b/>
          <w:bCs/>
        </w:rPr>
        <w:t>44,</w:t>
      </w:r>
      <w:r w:rsidRPr="00AF1F3E">
        <w:t xml:space="preserve"> 273–281.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Boerner, W-M., Yan, W-L., Xi, A-Q., and Yamaguchi, Y., 1991. On the Principles of Radar Polarimetry : The Target Characteristic Polarization State theory of Kennaugh, Huynen's Polarization Fork Concept, and Its Extension to the Partially Polarized Case”,</w:t>
      </w:r>
      <w:r w:rsidRPr="00AF1F3E">
        <w:rPr>
          <w:i/>
          <w:iCs/>
        </w:rPr>
        <w:t xml:space="preserve"> IEEE Proc., Special Issue on Electromagnetic Theory</w:t>
      </w:r>
      <w:r w:rsidRPr="00AF1F3E">
        <w:t xml:space="preserve">, </w:t>
      </w:r>
      <w:r w:rsidRPr="00AF1F3E">
        <w:rPr>
          <w:b/>
          <w:bCs/>
        </w:rPr>
        <w:t>79</w:t>
      </w:r>
      <w:r w:rsidRPr="00AF1F3E">
        <w:t>, 1538-1550.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000000"/>
        </w:rPr>
      </w:pPr>
      <w:r w:rsidRPr="00AF1F3E">
        <w:rPr>
          <w:color w:val="292526"/>
        </w:rPr>
        <w:t xml:space="preserve">Borgeaud, M., Shin, R.T., and Kong, J.A. 1987. Theoretical models for polarimetric radar clutter. </w:t>
      </w:r>
      <w:r w:rsidRPr="00AF1F3E">
        <w:rPr>
          <w:i/>
          <w:iCs/>
          <w:color w:val="292526"/>
        </w:rPr>
        <w:t>Journal of Electromagnetic Waves and Applications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1</w:t>
      </w:r>
      <w:r w:rsidRPr="00AF1F3E">
        <w:rPr>
          <w:color w:val="292526"/>
        </w:rPr>
        <w:t>, 73–89.</w:t>
      </w:r>
    </w:p>
    <w:p w:rsidR="00C310A8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rFonts w:eastAsia="SimSun"/>
          <w:lang w:val="en-US" w:eastAsia="zh-CN"/>
        </w:rPr>
      </w:pPr>
      <w:r w:rsidRPr="00AF1F3E">
        <w:rPr>
          <w:rFonts w:eastAsia="SimSun"/>
          <w:lang w:val="en-US" w:eastAsia="zh-CN"/>
        </w:rPr>
        <w:t xml:space="preserve">Born, M., and Wolf, E. 1959. </w:t>
      </w:r>
      <w:r w:rsidRPr="00AF1F3E">
        <w:rPr>
          <w:rFonts w:eastAsia="SimSun"/>
          <w:i/>
          <w:iCs/>
          <w:lang w:val="en-US" w:eastAsia="zh-CN"/>
        </w:rPr>
        <w:t>Principles of optics: electromagnetic theory of propagation, interference and diffraction of light</w:t>
      </w:r>
      <w:r w:rsidRPr="00AF1F3E">
        <w:rPr>
          <w:rFonts w:eastAsia="SimSun"/>
          <w:lang w:val="en-US" w:eastAsia="zh-CN"/>
        </w:rPr>
        <w:t>. Pergamon Press, Elmsford, N.Y.</w:t>
      </w:r>
    </w:p>
    <w:p w:rsidR="00E63723" w:rsidRPr="003A2DC9" w:rsidRDefault="00E63723" w:rsidP="004237E3">
      <w:pPr>
        <w:tabs>
          <w:tab w:val="left" w:pos="180"/>
        </w:tabs>
        <w:spacing w:before="360" w:after="240" w:line="360" w:lineRule="auto"/>
        <w:ind w:left="547" w:hanging="547"/>
        <w:jc w:val="both"/>
        <w:rPr>
          <w:bCs/>
        </w:rPr>
      </w:pPr>
      <w:r w:rsidRPr="003A2DC9">
        <w:rPr>
          <w:bCs/>
        </w:rPr>
        <w:lastRenderedPageBreak/>
        <w:t>Brian W. B</w:t>
      </w:r>
      <w:r>
        <w:rPr>
          <w:bCs/>
        </w:rPr>
        <w:t>.</w:t>
      </w:r>
      <w:r w:rsidRPr="003A2DC9">
        <w:rPr>
          <w:bCs/>
        </w:rPr>
        <w:t>,</w:t>
      </w:r>
      <w:r w:rsidRPr="003A2DC9">
        <w:t xml:space="preserve"> </w:t>
      </w:r>
      <w:r w:rsidRPr="003A2DC9">
        <w:rPr>
          <w:bCs/>
        </w:rPr>
        <w:t>Edward D</w:t>
      </w:r>
      <w:r>
        <w:rPr>
          <w:bCs/>
        </w:rPr>
        <w:t>.</w:t>
      </w:r>
      <w:r w:rsidRPr="003A2DC9">
        <w:rPr>
          <w:bCs/>
        </w:rPr>
        <w:t xml:space="preserve"> and P</w:t>
      </w:r>
      <w:r>
        <w:rPr>
          <w:bCs/>
        </w:rPr>
        <w:t>a</w:t>
      </w:r>
      <w:r w:rsidRPr="003A2DC9">
        <w:rPr>
          <w:bCs/>
        </w:rPr>
        <w:t>draig W</w:t>
      </w:r>
      <w:r>
        <w:rPr>
          <w:bCs/>
        </w:rPr>
        <w:t>.</w:t>
      </w:r>
      <w:r w:rsidRPr="003A2DC9">
        <w:rPr>
          <w:bCs/>
        </w:rPr>
        <w:t xml:space="preserve">, </w:t>
      </w:r>
      <w:r w:rsidRPr="00601C8A">
        <w:rPr>
          <w:bCs/>
        </w:rPr>
        <w:t>2009.</w:t>
      </w:r>
      <w:r>
        <w:rPr>
          <w:b/>
          <w:bCs/>
        </w:rPr>
        <w:t xml:space="preserve"> </w:t>
      </w:r>
      <w:r w:rsidRPr="003A2DC9">
        <w:rPr>
          <w:bCs/>
        </w:rPr>
        <w:t xml:space="preserve">Soil Moisture Retrieval from Active Spaceborne Microwave Observations: An Evaluation of Current Techniques, </w:t>
      </w:r>
      <w:r w:rsidRPr="003A2DC9">
        <w:rPr>
          <w:i/>
          <w:iCs/>
        </w:rPr>
        <w:t>Remote Sens.</w:t>
      </w:r>
      <w:r w:rsidRPr="003A2DC9">
        <w:t xml:space="preserve">, </w:t>
      </w:r>
      <w:r w:rsidRPr="00E63723">
        <w:rPr>
          <w:b/>
          <w:iCs/>
        </w:rPr>
        <w:t>1</w:t>
      </w:r>
      <w:r w:rsidRPr="00E63723">
        <w:t>,</w:t>
      </w:r>
      <w:r w:rsidRPr="003A2DC9">
        <w:t xml:space="preserve"> 210-242</w:t>
      </w:r>
    </w:p>
    <w:p w:rsidR="00E63723" w:rsidRPr="00AF1F3E" w:rsidRDefault="00E63723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Bryan, M. L., 1979. The Effect of Radar Azimuth Angle on Cultural Data. </w:t>
      </w:r>
      <w:r w:rsidRPr="00AF1F3E">
        <w:rPr>
          <w:i/>
          <w:iCs/>
        </w:rPr>
        <w:t>Photogrammetric Engineering and Remote Sensing.</w:t>
      </w:r>
      <w:r w:rsidRPr="00AF1F3E">
        <w:t xml:space="preserve"> </w:t>
      </w:r>
      <w:r w:rsidRPr="00AF1F3E">
        <w:rPr>
          <w:b/>
          <w:bCs/>
        </w:rPr>
        <w:t>45,</w:t>
      </w:r>
      <w:r w:rsidRPr="00AF1F3E">
        <w:t xml:space="preserve"> 1097-1107.</w:t>
      </w:r>
    </w:p>
    <w:p w:rsidR="00C310A8" w:rsidRPr="00AF1F3E" w:rsidRDefault="00C310A8" w:rsidP="004237E3">
      <w:pPr>
        <w:pStyle w:val="ListParagraph"/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rFonts w:eastAsia="Calibri"/>
          <w:lang w:val="en-US"/>
        </w:rPr>
        <w:t>Bussey, D. B. J., Spudis, P., Nozette, S., Lichtenberg, C. L., Raney, R. K., Marinelli, W., and Winters, H. L., 2007, “Mini-RF: Imaging radars for exploring the lunar poles,” presented at the Lunar and Planetary Science XXXVIII, Houston, TX.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000000"/>
        </w:rPr>
      </w:pPr>
      <w:r w:rsidRPr="00AF1F3E">
        <w:rPr>
          <w:color w:val="292526"/>
        </w:rPr>
        <w:t xml:space="preserve">Cameron, W.L., Youssef, N., and Leung, L.K. 1996. Simulated polarimetric signatures of primitive geometrical shapes. </w:t>
      </w:r>
      <w:r w:rsidRPr="00AF1F3E">
        <w:rPr>
          <w:i/>
          <w:iCs/>
          <w:color w:val="292526"/>
        </w:rPr>
        <w:t>IEEE Trans. Geosci. Rem. Sens.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34</w:t>
      </w:r>
      <w:r w:rsidRPr="00AF1F3E">
        <w:rPr>
          <w:color w:val="292526"/>
        </w:rPr>
        <w:t>, 793–803.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Campbell, J. B., 2002. </w:t>
      </w:r>
      <w:r w:rsidRPr="00AF1F3E">
        <w:rPr>
          <w:i/>
          <w:iCs/>
        </w:rPr>
        <w:t>Introduction to Remote Sensing</w:t>
      </w:r>
      <w:r w:rsidRPr="00AF1F3E">
        <w:t>, 3rd edition. New York: The Guilford Press.</w:t>
      </w:r>
    </w:p>
    <w:p w:rsidR="00C310A8" w:rsidRPr="00AF1F3E" w:rsidRDefault="00C310A8" w:rsidP="004237E3">
      <w:pPr>
        <w:pStyle w:val="ListParagraph"/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rFonts w:eastAsia="Calibri"/>
          <w:lang w:val="en-US"/>
        </w:rPr>
        <w:t xml:space="preserve">Caves R., O. Turpin, T. Nagler, and D. Miller, 1998. The role of Earth Observation in snowmelt runoff monitoring from high latitude basins: SAR aspects, </w:t>
      </w:r>
      <w:r w:rsidRPr="00AF1F3E">
        <w:rPr>
          <w:rFonts w:eastAsia="Calibri"/>
          <w:i/>
          <w:iCs/>
          <w:lang w:val="en-US"/>
        </w:rPr>
        <w:t>Proc. IGARSS'98</w:t>
      </w:r>
      <w:r w:rsidRPr="00AF1F3E">
        <w:rPr>
          <w:rFonts w:eastAsia="Calibri"/>
          <w:lang w:val="en-US"/>
        </w:rPr>
        <w:t>, 1858-1859.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Chandrasekhar, S. 1960. </w:t>
      </w:r>
      <w:r w:rsidRPr="00AF1F3E">
        <w:rPr>
          <w:i/>
          <w:iCs/>
        </w:rPr>
        <w:t>Radiative transfer</w:t>
      </w:r>
      <w:r w:rsidRPr="00AF1F3E">
        <w:t>.</w:t>
      </w:r>
      <w:r w:rsidRPr="00AF1F3E">
        <w:rPr>
          <w:i/>
          <w:iCs/>
        </w:rPr>
        <w:t xml:space="preserve"> </w:t>
      </w:r>
      <w:r w:rsidRPr="00AF1F3E">
        <w:t>Dover, New York.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Chang, A.T.C., Gloersen, P. , Schmugge, T., Wilheit T. and Zwally, J.,1976. Microwave emission from snow and glacier ice, </w:t>
      </w:r>
      <w:r w:rsidRPr="00AF1F3E">
        <w:rPr>
          <w:i/>
          <w:iCs/>
        </w:rPr>
        <w:t>Journal of Glaciology</w:t>
      </w:r>
      <w:r w:rsidRPr="00AF1F3E">
        <w:t xml:space="preserve"> </w:t>
      </w:r>
      <w:r w:rsidRPr="00AF1F3E">
        <w:rPr>
          <w:rStyle w:val="Strong"/>
        </w:rPr>
        <w:t>16</w:t>
      </w:r>
      <w:r w:rsidRPr="00AF1F3E">
        <w:t xml:space="preserve"> , 23–39.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rPr>
          <w:lang w:val="en-US"/>
        </w:rPr>
        <w:t xml:space="preserve">Chen K. S. et al., 1996. </w:t>
      </w:r>
      <w:r w:rsidRPr="00AF1F3E">
        <w:t>Classification of multifrequency polarimetric SAR image using a dynamic learning neural network.</w:t>
      </w:r>
      <w:r w:rsidRPr="00AF1F3E">
        <w:rPr>
          <w:i/>
          <w:iCs/>
        </w:rPr>
        <w:t xml:space="preserve"> IEEE Trans. Geosci. Rem. Sens., </w:t>
      </w:r>
      <w:r w:rsidRPr="00AF1F3E">
        <w:rPr>
          <w:b/>
          <w:bCs/>
        </w:rPr>
        <w:t>34</w:t>
      </w:r>
      <w:r w:rsidRPr="00AF1F3E">
        <w:t>, 814–820</w:t>
      </w:r>
      <w:r w:rsidRPr="00AF1F3E">
        <w:rPr>
          <w:i/>
          <w:iCs/>
        </w:rPr>
        <w:t>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Chen, K.S.; Yen, S.K.; Huang, W.P. 1995. A simple model for retrieving bare soil moisture from radarscattering coefficients. </w:t>
      </w:r>
      <w:r w:rsidRPr="00AF1F3E">
        <w:rPr>
          <w:i/>
          <w:iCs/>
        </w:rPr>
        <w:t>Remote Sens. Environ.</w:t>
      </w:r>
      <w:r w:rsidRPr="00AF1F3E">
        <w:rPr>
          <w:b/>
          <w:bCs/>
          <w:i/>
          <w:iCs/>
        </w:rPr>
        <w:t xml:space="preserve"> 54</w:t>
      </w:r>
      <w:r w:rsidRPr="00AF1F3E">
        <w:t>, 121-126.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rStyle w:val="Emphasis"/>
        </w:rPr>
      </w:pPr>
      <w:r w:rsidRPr="00AF1F3E">
        <w:t>Cloude,S.,2007.</w:t>
      </w:r>
      <w:r w:rsidRPr="00AF1F3E">
        <w:rPr>
          <w:rStyle w:val="Emphasis"/>
          <w:i w:val="0"/>
          <w:iCs w:val="0"/>
        </w:rPr>
        <w:t>The Dual Polarization H/Alpha Decomposition:</w:t>
      </w:r>
      <w:r w:rsidR="007B66E4" w:rsidRPr="00AF1F3E">
        <w:rPr>
          <w:rStyle w:val="Emphasis"/>
          <w:i w:val="0"/>
          <w:iCs w:val="0"/>
        </w:rPr>
        <w:t xml:space="preserve"> </w:t>
      </w:r>
      <w:r w:rsidRPr="00AF1F3E">
        <w:rPr>
          <w:rStyle w:val="Emphasis"/>
          <w:i w:val="0"/>
          <w:iCs w:val="0"/>
        </w:rPr>
        <w:t>a PALSAR Case study,</w:t>
      </w:r>
      <w:r w:rsidR="007B66E4" w:rsidRPr="00AF1F3E">
        <w:rPr>
          <w:rStyle w:val="Emphasis"/>
          <w:i w:val="0"/>
          <w:iCs w:val="0"/>
        </w:rPr>
        <w:t xml:space="preserve">  </w:t>
      </w:r>
      <w:r w:rsidRPr="00AF1F3E">
        <w:rPr>
          <w:rStyle w:val="Emphasis"/>
          <w:iCs w:val="0"/>
        </w:rPr>
        <w:t>PolInSAR2007</w:t>
      </w:r>
      <w:r w:rsidRPr="00AF1F3E">
        <w:rPr>
          <w:rStyle w:val="Emphasis"/>
          <w:i w:val="0"/>
        </w:rPr>
        <w:t>(</w:t>
      </w:r>
      <w:r w:rsidRPr="00AF1F3E">
        <w:rPr>
          <w:rStyle w:val="Emphasis"/>
          <w:i w:val="0"/>
          <w:iCs w:val="0"/>
        </w:rPr>
        <w:t>http://earth.esa.int/worksho</w:t>
      </w:r>
      <w:r w:rsidRPr="00AF1F3E">
        <w:rPr>
          <w:rStyle w:val="Emphasis"/>
          <w:i w:val="0"/>
          <w:iCs w:val="0"/>
        </w:rPr>
        <w:t>p</w:t>
      </w:r>
      <w:r w:rsidRPr="00AF1F3E">
        <w:rPr>
          <w:rStyle w:val="Emphasis"/>
          <w:i w:val="0"/>
          <w:iCs w:val="0"/>
        </w:rPr>
        <w:t>s/polinsar2007/papers/75_cloude.pdf ).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292526"/>
        </w:rPr>
      </w:pPr>
      <w:r w:rsidRPr="00AF1F3E">
        <w:rPr>
          <w:color w:val="292526"/>
        </w:rPr>
        <w:lastRenderedPageBreak/>
        <w:t xml:space="preserve">Cloude, S.R. 1985. Radar target decomposition theorems. </w:t>
      </w:r>
      <w:r w:rsidRPr="00AF1F3E">
        <w:rPr>
          <w:i/>
          <w:iCs/>
          <w:color w:val="292526"/>
        </w:rPr>
        <w:t>Electronics Letters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21</w:t>
      </w:r>
      <w:r w:rsidRPr="00AF1F3E">
        <w:rPr>
          <w:color w:val="292526"/>
        </w:rPr>
        <w:t>, 22–24.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000000"/>
        </w:rPr>
      </w:pPr>
      <w:r w:rsidRPr="00AF1F3E">
        <w:rPr>
          <w:color w:val="292526"/>
        </w:rPr>
        <w:t xml:space="preserve">Cloude, S.R. 1986. Group theory and polarization algebra. </w:t>
      </w:r>
      <w:r w:rsidRPr="00AF1F3E">
        <w:rPr>
          <w:i/>
          <w:iCs/>
          <w:color w:val="292526"/>
        </w:rPr>
        <w:t>Optik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75</w:t>
      </w:r>
      <w:r w:rsidRPr="00AF1F3E">
        <w:rPr>
          <w:color w:val="292526"/>
        </w:rPr>
        <w:t>, 26–36.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Cloude, S.R., and Pottier, E. 1996. A review of target decomposition theorems in radar polarimetry. </w:t>
      </w:r>
      <w:r w:rsidRPr="00AF1F3E">
        <w:rPr>
          <w:i/>
          <w:iCs/>
        </w:rPr>
        <w:t xml:space="preserve">IEEE Trans. Geosci. Rem. Sens., </w:t>
      </w:r>
      <w:r w:rsidRPr="00AF1F3E">
        <w:rPr>
          <w:b/>
          <w:bCs/>
        </w:rPr>
        <w:t>34</w:t>
      </w:r>
      <w:r w:rsidRPr="00AF1F3E">
        <w:t>, 498–518.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Cloude, S.R., and Pottier, E. 1997. An entropy based classification scheme for land applications of polarimetric SARs.</w:t>
      </w:r>
      <w:r w:rsidRPr="00AF1F3E">
        <w:rPr>
          <w:i/>
          <w:iCs/>
        </w:rPr>
        <w:t xml:space="preserve"> IEEE Trans. Geosci. Rem. Sens.,</w:t>
      </w:r>
      <w:r w:rsidRPr="00AF1F3E">
        <w:rPr>
          <w:b/>
          <w:bCs/>
          <w:i/>
          <w:iCs/>
        </w:rPr>
        <w:t xml:space="preserve"> </w:t>
      </w:r>
      <w:r w:rsidRPr="00AF1F3E">
        <w:rPr>
          <w:b/>
          <w:bCs/>
        </w:rPr>
        <w:t>35</w:t>
      </w:r>
      <w:r w:rsidRPr="00AF1F3E">
        <w:t>, 68–78.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 xml:space="preserve">Colbeck S.C., 1982. The geometry and permittivity of snow at high frequencies, J. Appl. Phys., </w:t>
      </w:r>
      <w:r w:rsidRPr="00AF1F3E">
        <w:rPr>
          <w:b/>
          <w:bCs/>
        </w:rPr>
        <w:t>53</w:t>
      </w:r>
      <w:r w:rsidRPr="00AF1F3E">
        <w:t>, 4495.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Copeland, J.R., 1960. Radar Target Classification by Polarization Properties”,</w:t>
      </w:r>
      <w:r w:rsidRPr="00AF1F3E">
        <w:rPr>
          <w:i/>
          <w:iCs/>
        </w:rPr>
        <w:t xml:space="preserve"> Proceedings of the IRE</w:t>
      </w:r>
      <w:r w:rsidRPr="00AF1F3E">
        <w:t>,</w:t>
      </w:r>
      <w:r w:rsidRPr="00AF1F3E">
        <w:rPr>
          <w:b/>
          <w:bCs/>
        </w:rPr>
        <w:t xml:space="preserve"> 48</w:t>
      </w:r>
      <w:r w:rsidRPr="00AF1F3E">
        <w:t>, 1290-1296</w:t>
      </w:r>
      <w:r w:rsidRPr="00AF1F3E">
        <w:rPr>
          <w:i/>
          <w:iCs/>
        </w:rPr>
        <w:t>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000000"/>
        </w:rPr>
      </w:pPr>
      <w:r w:rsidRPr="00AF1F3E">
        <w:rPr>
          <w:color w:val="292526"/>
        </w:rPr>
        <w:t xml:space="preserve">Corr, D.G., and Rodrigues, A.F. 2002. Alternative basis matrices for polarimetric decomposition. In </w:t>
      </w:r>
      <w:r w:rsidRPr="00AF1F3E">
        <w:rPr>
          <w:i/>
          <w:iCs/>
          <w:color w:val="292526"/>
        </w:rPr>
        <w:t>EUSAR 2002, Proceedings of the 4</w:t>
      </w:r>
      <w:r w:rsidRPr="00AF1F3E">
        <w:rPr>
          <w:i/>
          <w:iCs/>
          <w:color w:val="292526"/>
          <w:vertAlign w:val="superscript"/>
        </w:rPr>
        <w:t>th</w:t>
      </w:r>
      <w:r w:rsidRPr="00AF1F3E">
        <w:rPr>
          <w:i/>
          <w:iCs/>
          <w:color w:val="292526"/>
        </w:rPr>
        <w:t xml:space="preserve"> European Union Conference on Synthetic Aperture Radar</w:t>
      </w:r>
      <w:r w:rsidRPr="00AF1F3E">
        <w:rPr>
          <w:color w:val="292526"/>
        </w:rPr>
        <w:t>, 4–6 June 2002, Cologne, Germany.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000000"/>
        </w:rPr>
      </w:pPr>
      <w:r w:rsidRPr="00AF1F3E">
        <w:t xml:space="preserve">Cumming WA., 1952. The dielectric properties of ice and snow at 3.2 centimetres, </w:t>
      </w:r>
      <w:r w:rsidRPr="00AF1F3E">
        <w:rPr>
          <w:i/>
        </w:rPr>
        <w:t>Journal of Applied Physics</w:t>
      </w:r>
      <w:r w:rsidRPr="00AF1F3E">
        <w:t xml:space="preserve">, </w:t>
      </w:r>
      <w:r w:rsidRPr="00AF1F3E">
        <w:rPr>
          <w:b/>
        </w:rPr>
        <w:t>23,</w:t>
      </w:r>
      <w:r w:rsidRPr="00AF1F3E">
        <w:t xml:space="preserve"> 768-773.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rFonts w:eastAsia="CMR10"/>
        </w:rPr>
      </w:pPr>
      <w:r w:rsidRPr="00AF1F3E">
        <w:rPr>
          <w:rFonts w:eastAsia="CMR10"/>
        </w:rPr>
        <w:t xml:space="preserve">Curlander, J. C. and R. N. McDounough, </w:t>
      </w:r>
      <w:r w:rsidRPr="00AF1F3E">
        <w:rPr>
          <w:rFonts w:eastAsia="CMR10"/>
          <w:i/>
          <w:iCs/>
        </w:rPr>
        <w:t>Synthetic ApertureRadar, Systems and Signal Processing</w:t>
      </w:r>
      <w:r w:rsidRPr="00AF1F3E">
        <w:rPr>
          <w:rFonts w:eastAsia="CMR10"/>
        </w:rPr>
        <w:t>, John Wiley &amp; Sons, NewYork, 1991.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Davidovitz, M., and Boerner, W.-M. 1986. Extension of Kennaugh’s optimal polarization concept to the asymmetric matrix case. </w:t>
      </w:r>
      <w:r w:rsidRPr="00AF1F3E">
        <w:rPr>
          <w:i/>
          <w:iCs/>
        </w:rPr>
        <w:t>IEEE Transactions on Antennas and Propagation</w:t>
      </w:r>
      <w:r w:rsidRPr="00AF1F3E">
        <w:t xml:space="preserve">, </w:t>
      </w:r>
      <w:r w:rsidRPr="00AF1F3E">
        <w:rPr>
          <w:b/>
          <w:bCs/>
        </w:rPr>
        <w:t>34</w:t>
      </w:r>
      <w:r w:rsidRPr="00AF1F3E">
        <w:t>, 569–574.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lang w:bidi="hi-IN"/>
        </w:rPr>
      </w:pPr>
      <w:r w:rsidRPr="00AF1F3E">
        <w:rPr>
          <w:lang w:bidi="hi-IN"/>
        </w:rPr>
        <w:t xml:space="preserve">Denoth, A., 1989. Snow Dielectric Measurements”, </w:t>
      </w:r>
      <w:r w:rsidRPr="00AF1F3E">
        <w:rPr>
          <w:i/>
          <w:lang w:bidi="hi-IN"/>
        </w:rPr>
        <w:t>Adv. Space Res</w:t>
      </w:r>
      <w:r w:rsidRPr="00AF1F3E">
        <w:rPr>
          <w:lang w:bidi="hi-IN"/>
        </w:rPr>
        <w:t>.,</w:t>
      </w:r>
      <w:r w:rsidRPr="00AF1F3E">
        <w:rPr>
          <w:b/>
          <w:bCs/>
          <w:lang w:bidi="hi-IN"/>
        </w:rPr>
        <w:t xml:space="preserve"> 9</w:t>
      </w:r>
      <w:r w:rsidRPr="00AF1F3E">
        <w:rPr>
          <w:lang w:bidi="hi-IN"/>
        </w:rPr>
        <w:t>, 233-243.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lang w:bidi="hi-IN"/>
        </w:rPr>
      </w:pPr>
      <w:r w:rsidRPr="00AF1F3E">
        <w:rPr>
          <w:lang w:bidi="hi-IN"/>
        </w:rPr>
        <w:t xml:space="preserve">Denoth, A., 1994. An Electronic Device for Long Term Snow Wetness Recording, </w:t>
      </w:r>
      <w:r w:rsidRPr="00AF1F3E">
        <w:rPr>
          <w:i/>
          <w:lang w:bidi="hi-IN"/>
        </w:rPr>
        <w:t>Annual Gl</w:t>
      </w:r>
      <w:r w:rsidRPr="00AF1F3E">
        <w:rPr>
          <w:i/>
          <w:lang w:bidi="hi-IN"/>
        </w:rPr>
        <w:t>a</w:t>
      </w:r>
      <w:r w:rsidRPr="00AF1F3E">
        <w:rPr>
          <w:i/>
          <w:lang w:bidi="hi-IN"/>
        </w:rPr>
        <w:t>ciology</w:t>
      </w:r>
      <w:r w:rsidRPr="00AF1F3E">
        <w:rPr>
          <w:lang w:bidi="hi-IN"/>
        </w:rPr>
        <w:t xml:space="preserve">, </w:t>
      </w:r>
      <w:r w:rsidRPr="00AF1F3E">
        <w:rPr>
          <w:b/>
          <w:bCs/>
          <w:lang w:bidi="hi-IN"/>
        </w:rPr>
        <w:t>19</w:t>
      </w:r>
      <w:r w:rsidRPr="00AF1F3E">
        <w:rPr>
          <w:lang w:bidi="hi-IN"/>
        </w:rPr>
        <w:t xml:space="preserve">, 104-106. 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rPr>
          <w:color w:val="292526"/>
        </w:rPr>
        <w:lastRenderedPageBreak/>
        <w:t>Deschamps</w:t>
      </w:r>
      <w:r w:rsidRPr="00AF1F3E">
        <w:t xml:space="preserve">, G.A., 1951. Geometrical Representation of the Polarization of a Plane Electromagnetic Wave. </w:t>
      </w:r>
      <w:r w:rsidRPr="00AF1F3E">
        <w:rPr>
          <w:i/>
          <w:iCs/>
        </w:rPr>
        <w:t xml:space="preserve"> Proceedings of the IRE, </w:t>
      </w:r>
      <w:r w:rsidRPr="00AF1F3E">
        <w:rPr>
          <w:b/>
          <w:bCs/>
        </w:rPr>
        <w:t>39</w:t>
      </w:r>
      <w:r w:rsidRPr="00AF1F3E">
        <w:t>, 540-544</w:t>
      </w:r>
      <w:r w:rsidRPr="00AF1F3E">
        <w:rPr>
          <w:i/>
          <w:iCs/>
        </w:rPr>
        <w:t>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Donald, J.R., Seglenicks, F.R., Soulis, E.D, Kouwen, N., Mullins, D.W., 1993. Mapping partial snow cover during the melt season using C-band SAR imagery. </w:t>
      </w:r>
      <w:r w:rsidRPr="00AF1F3E">
        <w:rPr>
          <w:i/>
        </w:rPr>
        <w:t>Can. Jour.Rem.Sens,</w:t>
      </w:r>
      <w:r w:rsidRPr="00AF1F3E">
        <w:t>.</w:t>
      </w:r>
      <w:r w:rsidRPr="00AF1F3E">
        <w:rPr>
          <w:b/>
          <w:bCs/>
        </w:rPr>
        <w:t>19</w:t>
      </w:r>
      <w:r w:rsidRPr="00AF1F3E">
        <w:t>, 68-76.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Dong, Y., Forster, B., and C., Ticehurst, 1997. Radar Backscatter Analysis for Urban Environments. </w:t>
      </w:r>
      <w:r w:rsidRPr="00AF1F3E">
        <w:rPr>
          <w:i/>
          <w:iCs/>
        </w:rPr>
        <w:t>Int.J. Rem. Sens</w:t>
      </w:r>
      <w:r w:rsidRPr="00AF1F3E">
        <w:t xml:space="preserve">., </w:t>
      </w:r>
      <w:r w:rsidRPr="00AF1F3E">
        <w:rPr>
          <w:b/>
          <w:bCs/>
        </w:rPr>
        <w:t>18</w:t>
      </w:r>
      <w:r w:rsidRPr="00AF1F3E">
        <w:t>, 1351-1364.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val="en-US"/>
        </w:rPr>
        <w:t xml:space="preserve">Du, L. J.  and Lee, J. S., 1996. </w:t>
      </w:r>
      <w:r w:rsidRPr="00AF1F3E">
        <w:t>Fuzzy classification of earth terrain covers using multi-look polarimetric SAR image data.</w:t>
      </w:r>
      <w:r w:rsidRPr="00AF1F3E">
        <w:rPr>
          <w:i/>
          <w:iCs/>
        </w:rPr>
        <w:t xml:space="preserve"> Int. J. Rem. Sens., </w:t>
      </w:r>
      <w:r w:rsidRPr="00AF1F3E">
        <w:rPr>
          <w:b/>
          <w:bCs/>
        </w:rPr>
        <w:t>17</w:t>
      </w:r>
      <w:r w:rsidRPr="00AF1F3E">
        <w:t>, 809–826.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Evans S., 1965.The dielectric properties of ice and snow – a review. </w:t>
      </w:r>
      <w:r w:rsidRPr="00AF1F3E">
        <w:rPr>
          <w:i/>
          <w:iCs/>
        </w:rPr>
        <w:t>Journal of Glaciology</w:t>
      </w:r>
      <w:r w:rsidRPr="00AF1F3E">
        <w:t xml:space="preserve">, </w:t>
      </w:r>
      <w:r w:rsidRPr="00AF1F3E">
        <w:rPr>
          <w:b/>
          <w:bCs/>
        </w:rPr>
        <w:t>5</w:t>
      </w:r>
      <w:r w:rsidRPr="00AF1F3E">
        <w:t>, 773–792.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t xml:space="preserve">Evans, D.L., Farr, T.G., Van Zyl, J.J., and Zebker, H.A. 1988. Radar polarimetry: analysis tools and applications. </w:t>
      </w:r>
      <w:r w:rsidRPr="00AF1F3E">
        <w:rPr>
          <w:i/>
          <w:iCs/>
          <w:color w:val="292526"/>
        </w:rPr>
        <w:t>IEEE Trans. Geosci. Rem. Sens.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26</w:t>
      </w:r>
      <w:r w:rsidRPr="00AF1F3E">
        <w:rPr>
          <w:color w:val="292526"/>
        </w:rPr>
        <w:t>, 774–789.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Ferro-Famil,L., Pottier,E., Dedieu,J.P.,Corgier,C., and Saillard,J.,1999. Application of Polarimetric SAR data processing to snow cover remote sensing validation using optical imges and ground data, </w:t>
      </w:r>
      <w:r w:rsidRPr="00AF1F3E">
        <w:rPr>
          <w:i/>
          <w:iCs/>
        </w:rPr>
        <w:t xml:space="preserve">Proce. of the CEOS  SAR Workshop, Toulouse </w:t>
      </w:r>
      <w:r w:rsidRPr="00AF1F3E">
        <w:t>..5-10.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000000"/>
        </w:rPr>
      </w:pPr>
      <w:r w:rsidRPr="00AF1F3E">
        <w:rPr>
          <w:color w:val="292526"/>
        </w:rPr>
        <w:t xml:space="preserve">Ferro-Famil, L., Pottier, E., and Lee, J.S. 2001. Unsupervised classification of multifrequency and fully polarimetric SAR images based on the H/A/Alpha-Wishart classifier. </w:t>
      </w:r>
      <w:r w:rsidRPr="00AF1F3E">
        <w:rPr>
          <w:i/>
          <w:iCs/>
          <w:color w:val="292526"/>
        </w:rPr>
        <w:t>IEEE Trans. Geosci. Rem. Sens.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39</w:t>
      </w:r>
      <w:r w:rsidRPr="00AF1F3E">
        <w:rPr>
          <w:color w:val="292526"/>
        </w:rPr>
        <w:t>, 2332–2342.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000000"/>
        </w:rPr>
      </w:pPr>
      <w:r w:rsidRPr="00AF1F3E">
        <w:t xml:space="preserve">Floricioiu, D. and Rott, H., 2001.Seasonal and Short-Term Variability of Multifrequency, Polarimetric Radar Backscatter of Alpine Terrain From SIR-C/X-SAR and AIRSAR Data, </w:t>
      </w:r>
      <w:r w:rsidRPr="00AF1F3E">
        <w:rPr>
          <w:i/>
          <w:iCs/>
        </w:rPr>
        <w:t>IEEE Trans. on Geosci. Remote Sensing</w:t>
      </w:r>
      <w:r w:rsidRPr="00AF1F3E">
        <w:rPr>
          <w:i/>
        </w:rPr>
        <w:t xml:space="preserve">, </w:t>
      </w:r>
      <w:r w:rsidRPr="00AF1F3E">
        <w:rPr>
          <w:b/>
        </w:rPr>
        <w:t>39</w:t>
      </w:r>
      <w:r w:rsidRPr="00AF1F3E">
        <w:t>, 2634–2648.</w:t>
      </w:r>
      <w:r w:rsidRPr="00AF1F3E">
        <w:rPr>
          <w:i/>
        </w:rPr>
        <w:t xml:space="preserve"> 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Foo, B.Y., Chaudhuri, S.K., and Boerner, W.M. 1984. A high frequency inverse scattering model to recover the specular point curvature from polarimetric scattering matrix data. </w:t>
      </w:r>
      <w:r w:rsidRPr="00AF1F3E">
        <w:rPr>
          <w:i/>
          <w:iCs/>
        </w:rPr>
        <w:t>IEEE Transactions on Antennas and Propagation</w:t>
      </w:r>
      <w:r w:rsidRPr="00AF1F3E">
        <w:t xml:space="preserve">, </w:t>
      </w:r>
      <w:r w:rsidRPr="00AF1F3E">
        <w:rPr>
          <w:b/>
          <w:bCs/>
        </w:rPr>
        <w:t>32</w:t>
      </w:r>
      <w:r w:rsidRPr="00AF1F3E">
        <w:t>, 1174–1178.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lastRenderedPageBreak/>
        <w:t>Freeman, A., and Durden, S.L. 1998. A three-component scattering model for polarimetric SAR data.</w:t>
      </w:r>
      <w:r w:rsidRPr="00AF1F3E">
        <w:rPr>
          <w:i/>
          <w:iCs/>
        </w:rPr>
        <w:t xml:space="preserve"> IEEE Trans. Geosci. Rem. Sens.,</w:t>
      </w:r>
      <w:r w:rsidRPr="00AF1F3E">
        <w:rPr>
          <w:b/>
          <w:bCs/>
          <w:i/>
          <w:iCs/>
        </w:rPr>
        <w:t xml:space="preserve"> </w:t>
      </w:r>
      <w:r w:rsidRPr="00AF1F3E">
        <w:rPr>
          <w:b/>
          <w:bCs/>
        </w:rPr>
        <w:t>36</w:t>
      </w:r>
      <w:r w:rsidRPr="00AF1F3E">
        <w:t>, 963–973.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Fritz, T., 2007.TerraSAR-X Level 1b Product Format Specification, TX-GS-DD-3307, Issue 1.3, December 2007.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Fritz, T., Eineder, M.,2008.TerraSAR-X Basic Product Specification Document, TX-GS-DD-3302, Issue 1.5, February 2008.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Frost, V.S., Stiles, J.A., Josephine, A., Shanmugan, K. S., and Holtzman, J.C., 1982. A Model for Radar Images and Its Application to Adaptive Digital Filtering of Multiplicative Noise. </w:t>
      </w:r>
      <w:r w:rsidRPr="00AF1F3E">
        <w:rPr>
          <w:i/>
        </w:rPr>
        <w:t>IEEE Transactions on Pattern Analysis and Machine Intelligence</w:t>
      </w:r>
      <w:r w:rsidRPr="00AF1F3E">
        <w:t xml:space="preserve">, </w:t>
      </w:r>
      <w:r w:rsidRPr="00AF1F3E">
        <w:rPr>
          <w:b/>
        </w:rPr>
        <w:t>4</w:t>
      </w:r>
      <w:r w:rsidRPr="00AF1F3E">
        <w:t>, 157-166.</w:t>
      </w:r>
    </w:p>
    <w:p w:rsidR="00C310A8" w:rsidRPr="00AF1F3E" w:rsidRDefault="00C310A8" w:rsidP="004237E3">
      <w:pPr>
        <w:pStyle w:val="SPIEreferencelisting"/>
        <w:tabs>
          <w:tab w:val="clear" w:pos="360"/>
          <w:tab w:val="left" w:pos="180"/>
        </w:tabs>
        <w:spacing w:before="360" w:after="240" w:line="360" w:lineRule="auto"/>
        <w:ind w:left="547" w:hanging="547"/>
        <w:rPr>
          <w:sz w:val="24"/>
          <w:szCs w:val="24"/>
          <w:lang w:bidi="hi-IN"/>
        </w:rPr>
      </w:pPr>
      <w:r w:rsidRPr="00AF1F3E">
        <w:rPr>
          <w:sz w:val="24"/>
          <w:szCs w:val="24"/>
          <w:lang w:bidi="hi-IN"/>
        </w:rPr>
        <w:t>Fung, A., 1994. Microwave Scattering and Emission Models and Their Applications,</w:t>
      </w:r>
      <w:r w:rsidRPr="00AF1F3E">
        <w:rPr>
          <w:i/>
          <w:iCs/>
          <w:sz w:val="24"/>
          <w:szCs w:val="24"/>
          <w:lang w:bidi="hi-IN"/>
        </w:rPr>
        <w:t xml:space="preserve"> Artech House</w:t>
      </w:r>
      <w:r w:rsidRPr="00AF1F3E">
        <w:rPr>
          <w:sz w:val="24"/>
          <w:szCs w:val="24"/>
          <w:lang w:bidi="hi-IN"/>
        </w:rPr>
        <w:t>.</w:t>
      </w:r>
    </w:p>
    <w:p w:rsidR="00C310A8" w:rsidRPr="00AF1F3E" w:rsidRDefault="00C310A8" w:rsidP="004237E3">
      <w:pPr>
        <w:pStyle w:val="SPIEreferencelisting"/>
        <w:tabs>
          <w:tab w:val="clear" w:pos="360"/>
          <w:tab w:val="left" w:pos="180"/>
        </w:tabs>
        <w:spacing w:before="360" w:after="240" w:line="360" w:lineRule="auto"/>
        <w:ind w:left="547" w:hanging="547"/>
        <w:rPr>
          <w:sz w:val="24"/>
          <w:szCs w:val="24"/>
        </w:rPr>
      </w:pPr>
      <w:r w:rsidRPr="00AF1F3E">
        <w:rPr>
          <w:sz w:val="24"/>
          <w:szCs w:val="24"/>
        </w:rPr>
        <w:t>Fung A., Lee Z., and Chen K.S., 1992. Backscattering From a Randomly Rough Diele</w:t>
      </w:r>
      <w:r w:rsidRPr="00AF1F3E">
        <w:rPr>
          <w:sz w:val="24"/>
          <w:szCs w:val="24"/>
        </w:rPr>
        <w:t>c</w:t>
      </w:r>
      <w:r w:rsidRPr="00AF1F3E">
        <w:rPr>
          <w:sz w:val="24"/>
          <w:szCs w:val="24"/>
        </w:rPr>
        <w:t xml:space="preserve">tric Surface”, </w:t>
      </w:r>
      <w:r w:rsidRPr="00AF1F3E">
        <w:rPr>
          <w:i/>
          <w:iCs/>
          <w:sz w:val="24"/>
          <w:szCs w:val="24"/>
        </w:rPr>
        <w:t>IEEE Trans. Geosci. Rem. Sen.</w:t>
      </w:r>
      <w:r w:rsidRPr="00AF1F3E">
        <w:rPr>
          <w:sz w:val="24"/>
          <w:szCs w:val="24"/>
        </w:rPr>
        <w:t>,</w:t>
      </w:r>
      <w:r w:rsidRPr="00AF1F3E">
        <w:rPr>
          <w:b/>
          <w:bCs/>
          <w:sz w:val="24"/>
          <w:szCs w:val="24"/>
        </w:rPr>
        <w:t xml:space="preserve"> 30</w:t>
      </w:r>
      <w:r w:rsidRPr="00AF1F3E">
        <w:rPr>
          <w:sz w:val="24"/>
          <w:szCs w:val="24"/>
        </w:rPr>
        <w:t>, 356-369.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val="en-US"/>
        </w:rPr>
        <w:t xml:space="preserve">Garestier, F., Dubois-Fernandez, P., Dupuis, X., Paillou, P., and Hajnsek, I., 2006. </w:t>
      </w:r>
      <w:r w:rsidRPr="00AF1F3E">
        <w:t xml:space="preserve">PolInSAR Analysis of X-Band Data over Vegetated and Urban Areas. </w:t>
      </w:r>
      <w:r w:rsidRPr="00AF1F3E">
        <w:rPr>
          <w:i/>
          <w:iCs/>
        </w:rPr>
        <w:t>IEEE Trans. Geosci. Rem. Sens.</w:t>
      </w:r>
      <w:r w:rsidRPr="00AF1F3E">
        <w:t xml:space="preserve"> </w:t>
      </w:r>
      <w:r w:rsidRPr="00AF1F3E">
        <w:rPr>
          <w:b/>
          <w:bCs/>
        </w:rPr>
        <w:t>44,</w:t>
      </w:r>
      <w:r w:rsidRPr="00AF1F3E">
        <w:t xml:space="preserve">  356-364.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val="en-US"/>
        </w:rPr>
        <w:t>Giuli, D. 1986. Polarization diversity in radars.</w:t>
      </w:r>
      <w:r w:rsidRPr="00AF1F3E">
        <w:rPr>
          <w:i/>
          <w:iCs/>
          <w:lang w:val="en-US"/>
        </w:rPr>
        <w:t xml:space="preserve"> </w:t>
      </w:r>
      <w:r w:rsidRPr="00AF1F3E">
        <w:rPr>
          <w:i/>
          <w:iCs/>
        </w:rPr>
        <w:t>Proceedings of the IEEE,</w:t>
      </w:r>
      <w:r w:rsidRPr="00AF1F3E">
        <w:rPr>
          <w:b/>
          <w:bCs/>
          <w:i/>
          <w:iCs/>
        </w:rPr>
        <w:t xml:space="preserve"> </w:t>
      </w:r>
      <w:r w:rsidRPr="00AF1F3E">
        <w:rPr>
          <w:b/>
          <w:bCs/>
        </w:rPr>
        <w:t>74</w:t>
      </w:r>
      <w:r w:rsidRPr="00AF1F3E">
        <w:t>, 245–269.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Graves, C.D., 1956. Radar Polarization Power Scattering Matrix</w:t>
      </w:r>
      <w:r w:rsidRPr="00AF1F3E">
        <w:rPr>
          <w:i/>
          <w:iCs/>
        </w:rPr>
        <w:t xml:space="preserve">. Proceedings of the IRE, </w:t>
      </w:r>
      <w:r w:rsidRPr="00AF1F3E">
        <w:rPr>
          <w:b/>
          <w:bCs/>
        </w:rPr>
        <w:t>44,</w:t>
      </w:r>
      <w:r w:rsidRPr="00AF1F3E">
        <w:t xml:space="preserve"> 248-252.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Gong, P., Pu, R., and J., Chen, 1996. Mapping Ecological Land Systems and Classification Uncertainties from Digital Elevation and Forest-cover Data Using Neural Networks. </w:t>
      </w:r>
      <w:r w:rsidRPr="00AF1F3E">
        <w:rPr>
          <w:i/>
          <w:iCs/>
        </w:rPr>
        <w:t>Photogrammetric Engineering and Remote Sensing.</w:t>
      </w:r>
      <w:r w:rsidRPr="00AF1F3E">
        <w:t xml:space="preserve"> </w:t>
      </w:r>
      <w:r w:rsidRPr="00AF1F3E">
        <w:rPr>
          <w:b/>
          <w:bCs/>
        </w:rPr>
        <w:t>62</w:t>
      </w:r>
      <w:r w:rsidRPr="00AF1F3E">
        <w:t>, 1249-1260.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Goodman, J.W. 1963. Statistical analysis based on a certain multivariate complex Gaussian distribution: an introduction. </w:t>
      </w:r>
      <w:r w:rsidRPr="00AF1F3E">
        <w:rPr>
          <w:i/>
          <w:iCs/>
        </w:rPr>
        <w:t>Annals of Mathematical Statistics</w:t>
      </w:r>
      <w:r w:rsidRPr="00AF1F3E">
        <w:t xml:space="preserve">, </w:t>
      </w:r>
      <w:r w:rsidRPr="00AF1F3E">
        <w:rPr>
          <w:b/>
          <w:bCs/>
        </w:rPr>
        <w:t>34</w:t>
      </w:r>
      <w:r w:rsidRPr="00AF1F3E">
        <w:t>, 152–180.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lastRenderedPageBreak/>
        <w:t xml:space="preserve">Goodman, J.W. 1975. Statistical properties of laser speckle patterns. In </w:t>
      </w:r>
      <w:r w:rsidRPr="00AF1F3E">
        <w:rPr>
          <w:i/>
          <w:iCs/>
        </w:rPr>
        <w:t>Laser speckle  and related phenomena</w:t>
      </w:r>
      <w:r w:rsidRPr="00AF1F3E">
        <w:t>. Edited by J.C. Dainty. Springer-Verlag, New York.. 10–75.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Goodman, J.W. 1985. </w:t>
      </w:r>
      <w:r w:rsidRPr="00AF1F3E">
        <w:rPr>
          <w:i/>
          <w:iCs/>
        </w:rPr>
        <w:t>Statistical optics</w:t>
      </w:r>
      <w:r w:rsidRPr="00AF1F3E">
        <w:t>. John Wiley and Sons Inc., New York.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000000"/>
        </w:rPr>
      </w:pPr>
      <w:r w:rsidRPr="00AF1F3E">
        <w:rPr>
          <w:color w:val="292526"/>
        </w:rPr>
        <w:t xml:space="preserve">Graves, C.D. 1956. Radar polarization power scattering matrix. </w:t>
      </w:r>
      <w:r w:rsidRPr="00AF1F3E">
        <w:rPr>
          <w:i/>
          <w:iCs/>
          <w:color w:val="292526"/>
        </w:rPr>
        <w:t>Proceedings of the IRE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44</w:t>
      </w:r>
      <w:r w:rsidRPr="00AF1F3E">
        <w:rPr>
          <w:color w:val="292526"/>
        </w:rPr>
        <w:t>, 248–256.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Grey, W. M. F., Luckman, A. J., and D. Holland, 2003. Mapping Urban Change in the UK Using Satellite Radar Interferometry. </w:t>
      </w:r>
      <w:r w:rsidRPr="00AF1F3E">
        <w:rPr>
          <w:i/>
          <w:iCs/>
        </w:rPr>
        <w:t>Remote Sensing of Environment</w:t>
      </w:r>
      <w:r w:rsidRPr="00AF1F3E">
        <w:t xml:space="preserve">. </w:t>
      </w:r>
      <w:r w:rsidRPr="00AF1F3E">
        <w:rPr>
          <w:b/>
          <w:bCs/>
        </w:rPr>
        <w:t>87</w:t>
      </w:r>
      <w:r w:rsidRPr="00AF1F3E">
        <w:t>,  16-22.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000000"/>
        </w:rPr>
      </w:pPr>
      <w:r w:rsidRPr="00AF1F3E">
        <w:rPr>
          <w:color w:val="292526"/>
        </w:rPr>
        <w:t xml:space="preserve">Guissard, A. 1994. Mueller and Kennaugh matrices in radar polarimetry. </w:t>
      </w:r>
      <w:r w:rsidRPr="00AF1F3E">
        <w:rPr>
          <w:i/>
          <w:iCs/>
          <w:color w:val="292526"/>
        </w:rPr>
        <w:t>IEEE Trans. Geosc. Rem. Sens.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32</w:t>
      </w:r>
      <w:r w:rsidRPr="00AF1F3E">
        <w:rPr>
          <w:color w:val="292526"/>
        </w:rPr>
        <w:t>, 590–597.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Hagfors, T.A. 1967. Study of the depolarization of lunar echoes. </w:t>
      </w:r>
      <w:r w:rsidRPr="00AF1F3E">
        <w:rPr>
          <w:i/>
          <w:iCs/>
        </w:rPr>
        <w:t>Radio Science</w:t>
      </w:r>
      <w:r w:rsidRPr="00AF1F3E">
        <w:t xml:space="preserve">, </w:t>
      </w:r>
      <w:r w:rsidRPr="00AF1F3E">
        <w:rPr>
          <w:b/>
          <w:bCs/>
        </w:rPr>
        <w:t>2</w:t>
      </w:r>
      <w:r w:rsidRPr="00AF1F3E">
        <w:t>, 445–465.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Hallikainen,M., 1977. Dielectric properties of NaCl ice at 16 GHz (Reports S-1107). HUT, Radio Laboratary, Espoo, Finland, 37PP.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Hallikainen M, Ulaby FT, Abdelrazik M., 1982. Measurements of the dielectric properties of snow in 4-18 GHz frequency range. </w:t>
      </w:r>
      <w:r w:rsidRPr="00AF1F3E">
        <w:rPr>
          <w:i/>
        </w:rPr>
        <w:t>In 12th European Microwave Conference</w:t>
      </w:r>
      <w:r w:rsidRPr="00AF1F3E">
        <w:t>, Helsinki, Finland, 13-17 September 1982. Proceedings, 151-156.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Hallikainen M. Ulaby F.T., and Abdelrazik M., 1986. The dielectric properties of snow in   the 3- to 37 GHz range, IEEE Trans. Antennas Propag. </w:t>
      </w:r>
      <w:r w:rsidRPr="00AF1F3E">
        <w:rPr>
          <w:b/>
          <w:bCs/>
        </w:rPr>
        <w:t>34</w:t>
      </w:r>
      <w:r w:rsidRPr="00AF1F3E">
        <w:t>, 1329-1340.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Handerson F. M. and Lewis A. J. (ed.), 1998. </w:t>
      </w:r>
      <w:r w:rsidRPr="00AF1F3E">
        <w:rPr>
          <w:i/>
          <w:iCs/>
        </w:rPr>
        <w:t xml:space="preserve">Principles </w:t>
      </w:r>
      <w:r w:rsidRPr="00AF1F3E">
        <w:t xml:space="preserve">&amp; </w:t>
      </w:r>
      <w:r w:rsidRPr="00AF1F3E">
        <w:rPr>
          <w:i/>
          <w:iCs/>
        </w:rPr>
        <w:t xml:space="preserve">Applications of Imaging Radar, </w:t>
      </w:r>
      <w:r w:rsidRPr="00AF1F3E">
        <w:t>Manual of Remote Sensing, Third Edition, Volume 2, John Wiley &amp; Sons, New York.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Hara, Y., Atkins, R. G., Yueh, S. H., Shin, R. T., and Kong, J. A.,1994. Application of neural networks to radar image classification.</w:t>
      </w:r>
      <w:r w:rsidRPr="00AF1F3E">
        <w:rPr>
          <w:i/>
          <w:iCs/>
        </w:rPr>
        <w:t xml:space="preserve"> IEEE Trans. Geosci. Rem. Sens, </w:t>
      </w:r>
      <w:r w:rsidRPr="00AF1F3E">
        <w:rPr>
          <w:b/>
          <w:bCs/>
        </w:rPr>
        <w:t>32</w:t>
      </w:r>
      <w:r w:rsidRPr="00AF1F3E">
        <w:t>, 100–110.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 xml:space="preserve">Hellmann, M., 1999. Classification of Full Polarimetric SARData for Cartographic Application. </w:t>
      </w:r>
      <w:r w:rsidRPr="00AF1F3E">
        <w:rPr>
          <w:i/>
          <w:iCs/>
        </w:rPr>
        <w:t xml:space="preserve">Thesis, Technical University of Dresden. 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lastRenderedPageBreak/>
        <w:t>Hellmann, M., Kratzschmar, E., 1998. Interpretation of SARData using Polarimetric Techniques.</w:t>
      </w:r>
      <w:r w:rsidRPr="00AF1F3E">
        <w:rPr>
          <w:i/>
          <w:iCs/>
        </w:rPr>
        <w:t xml:space="preserve"> The retrieval of Bioand Geo-physical parameters from SAR Data for land application Workshop</w:t>
      </w:r>
      <w:r w:rsidRPr="00AF1F3E">
        <w:t>, ESTEC, 21-23 October 1998</w:t>
      </w:r>
      <w:r w:rsidRPr="00AF1F3E">
        <w:rPr>
          <w:i/>
          <w:iCs/>
        </w:rPr>
        <w:t>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Holah, N., Baghdadi, N., Zribi, M., Bruand, A., C. King, 2005. Potential of ASAR/ENVISAT for the Characteristics of Soil Surface Parameters over Bare Agricultural Fields. </w:t>
      </w:r>
      <w:r w:rsidRPr="00AF1F3E">
        <w:rPr>
          <w:i/>
          <w:iCs/>
        </w:rPr>
        <w:t>Remote Sensing of Environment</w:t>
      </w:r>
      <w:r w:rsidRPr="00AF1F3E">
        <w:t xml:space="preserve">. </w:t>
      </w:r>
      <w:r w:rsidRPr="00AF1F3E">
        <w:rPr>
          <w:b/>
          <w:bCs/>
        </w:rPr>
        <w:t>96,</w:t>
      </w:r>
      <w:r w:rsidRPr="00AF1F3E">
        <w:t xml:space="preserve"> 78-86.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 xml:space="preserve">Huynen, J.R., 1970. Phenomenological Theory of Radar Targets. </w:t>
      </w:r>
      <w:r w:rsidRPr="00AF1F3E">
        <w:rPr>
          <w:i/>
          <w:iCs/>
        </w:rPr>
        <w:t>Ph.D. thesis, University of Technology, Delft, The Netherlands.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rFonts w:eastAsia="Calibri"/>
          <w:lang w:val="en-US"/>
        </w:rPr>
        <w:t>Irena Hajnsek, Thomas Busche, Alberto Moreira &amp; TanDEM-X Team, 2009.</w:t>
      </w:r>
      <w:r w:rsidRPr="00AF1F3E">
        <w:rPr>
          <w:rFonts w:eastAsia="Calibri"/>
          <w:bCs/>
          <w:iCs/>
          <w:lang w:val="en-US"/>
        </w:rPr>
        <w:t>TanDEM-X: Science Activities and Proposal Submission</w:t>
      </w:r>
      <w:r w:rsidRPr="00AF1F3E">
        <w:rPr>
          <w:rFonts w:eastAsia="Calibri"/>
          <w:bCs/>
          <w:i/>
          <w:iCs/>
          <w:lang w:val="en-US"/>
        </w:rPr>
        <w:t xml:space="preserve">, Presented at IGARSS09, </w:t>
      </w:r>
      <w:r w:rsidRPr="00AF1F3E">
        <w:rPr>
          <w:rFonts w:eastAsia="Calibri"/>
          <w:bCs/>
          <w:iCs/>
          <w:lang w:val="en-US"/>
        </w:rPr>
        <w:t>Cape Town, South Africa.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Ionnidis, G.A., and Hammers, D.E. 1979. Optimum antenna polarizations for target discrimination in clutter. </w:t>
      </w:r>
      <w:r w:rsidRPr="00AF1F3E">
        <w:rPr>
          <w:i/>
          <w:iCs/>
        </w:rPr>
        <w:t>IEEE Transactions on Antennas and Propagation</w:t>
      </w:r>
      <w:r w:rsidRPr="00AF1F3E">
        <w:t xml:space="preserve">, </w:t>
      </w:r>
      <w:r w:rsidRPr="00AF1F3E">
        <w:rPr>
          <w:b/>
          <w:bCs/>
        </w:rPr>
        <w:t>27</w:t>
      </w:r>
      <w:r w:rsidRPr="00AF1F3E">
        <w:t>, 357–363.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Ito, N., Hamazaki, T., and Tomioka, K. 2001. ALOS/PALSAR characteristics and status. In </w:t>
      </w:r>
      <w:r w:rsidRPr="00AF1F3E">
        <w:rPr>
          <w:i/>
          <w:iCs/>
        </w:rPr>
        <w:t>Proceedings of the CEOS SAR Workshop 2001</w:t>
      </w:r>
      <w:r w:rsidRPr="00AF1F3E">
        <w:t>, 2–5 April 2001, Tokyo, Japan. National Space Development Agency of Japan (NASDA), Tokyo. pp. 191–194.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Jensen, J. R., 2004. Introductory Digital Image Processing: A Remote sensing Perspective, 3</w:t>
      </w:r>
      <w:r w:rsidRPr="00AF1F3E">
        <w:rPr>
          <w:vertAlign w:val="superscript"/>
        </w:rPr>
        <w:t>rd</w:t>
      </w:r>
      <w:r w:rsidRPr="00AF1F3E">
        <w:t xml:space="preserve"> Edition. New York: Prentice-Hall, Inc.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rFonts w:eastAsia="SimSun"/>
          <w:lang w:val="en-US" w:eastAsia="zh-CN"/>
        </w:rPr>
        <w:t xml:space="preserve">Jones, R.C. 1941. A new calculus for the treatment of optical systems: description and discussion of the calculus. </w:t>
      </w:r>
      <w:r w:rsidRPr="00AF1F3E">
        <w:rPr>
          <w:rFonts w:eastAsia="SimSun"/>
          <w:i/>
          <w:iCs/>
          <w:lang w:val="en-US" w:eastAsia="zh-CN"/>
        </w:rPr>
        <w:t>Journal of the Optical Society of America</w:t>
      </w:r>
      <w:r w:rsidRPr="00AF1F3E">
        <w:rPr>
          <w:rFonts w:eastAsia="SimSun"/>
          <w:lang w:val="en-US" w:eastAsia="zh-CN"/>
        </w:rPr>
        <w:t xml:space="preserve">, </w:t>
      </w:r>
      <w:r w:rsidRPr="00AF1F3E">
        <w:rPr>
          <w:rFonts w:eastAsia="SimSun"/>
          <w:b/>
          <w:bCs/>
          <w:lang w:val="en-US" w:eastAsia="zh-CN"/>
        </w:rPr>
        <w:t>31</w:t>
      </w:r>
      <w:r w:rsidRPr="00AF1F3E">
        <w:rPr>
          <w:rFonts w:eastAsia="SimSun"/>
          <w:lang w:val="en-US" w:eastAsia="zh-CN"/>
        </w:rPr>
        <w:t>, 488–493.</w:t>
      </w:r>
    </w:p>
    <w:p w:rsidR="00C310A8" w:rsidRPr="00AF1F3E" w:rsidRDefault="00C310A8" w:rsidP="004237E3">
      <w:pPr>
        <w:pStyle w:val="SPIEreferencelisting"/>
        <w:tabs>
          <w:tab w:val="clear" w:pos="360"/>
          <w:tab w:val="left" w:pos="180"/>
        </w:tabs>
        <w:spacing w:before="360" w:after="240" w:line="360" w:lineRule="auto"/>
        <w:ind w:left="547" w:hanging="547"/>
        <w:rPr>
          <w:sz w:val="24"/>
          <w:szCs w:val="24"/>
          <w:lang w:bidi="hi-IN"/>
        </w:rPr>
      </w:pPr>
      <w:r w:rsidRPr="00AF1F3E">
        <w:rPr>
          <w:sz w:val="24"/>
          <w:szCs w:val="24"/>
          <w:lang w:bidi="hi-IN"/>
        </w:rPr>
        <w:t>Kendra, J., Sarabandi K., and Ulaby, F., 1998. Radar Measurements of Snow: Experiments and Analysis, IEEE</w:t>
      </w:r>
      <w:r w:rsidRPr="00AF1F3E">
        <w:rPr>
          <w:i/>
          <w:iCs/>
          <w:sz w:val="24"/>
          <w:szCs w:val="24"/>
          <w:lang w:bidi="hi-IN"/>
        </w:rPr>
        <w:t xml:space="preserve"> Trans. Geosci. Rem. Sens.</w:t>
      </w:r>
      <w:r w:rsidRPr="00AF1F3E">
        <w:rPr>
          <w:sz w:val="24"/>
          <w:szCs w:val="24"/>
          <w:lang w:bidi="hi-IN"/>
        </w:rPr>
        <w:t xml:space="preserve">, </w:t>
      </w:r>
      <w:r w:rsidRPr="00AF1F3E">
        <w:rPr>
          <w:b/>
          <w:bCs/>
          <w:sz w:val="24"/>
          <w:szCs w:val="24"/>
          <w:lang w:bidi="hi-IN"/>
        </w:rPr>
        <w:t>36</w:t>
      </w:r>
      <w:r w:rsidRPr="00AF1F3E">
        <w:rPr>
          <w:sz w:val="24"/>
          <w:szCs w:val="24"/>
          <w:lang w:bidi="hi-IN"/>
        </w:rPr>
        <w:t>, 864-879.</w:t>
      </w:r>
    </w:p>
    <w:p w:rsidR="00C310A8" w:rsidRPr="00AF1F3E" w:rsidRDefault="00C310A8" w:rsidP="004237E3">
      <w:pPr>
        <w:pStyle w:val="SPIEreferencelisting"/>
        <w:tabs>
          <w:tab w:val="clear" w:pos="360"/>
          <w:tab w:val="left" w:pos="180"/>
        </w:tabs>
        <w:spacing w:before="360" w:after="240" w:line="360" w:lineRule="auto"/>
        <w:ind w:left="547" w:hanging="547"/>
        <w:rPr>
          <w:sz w:val="24"/>
          <w:szCs w:val="24"/>
          <w:lang w:bidi="hi-IN"/>
        </w:rPr>
      </w:pPr>
      <w:r w:rsidRPr="00AF1F3E">
        <w:rPr>
          <w:sz w:val="24"/>
          <w:szCs w:val="24"/>
          <w:lang w:bidi="hi-IN"/>
        </w:rPr>
        <w:t>Kendra, J., Ulaby, F.and Sarabandi, K., 1994, Snow Probe for In Situ Determination of we</w:t>
      </w:r>
      <w:r w:rsidRPr="00AF1F3E">
        <w:rPr>
          <w:sz w:val="24"/>
          <w:szCs w:val="24"/>
          <w:lang w:bidi="hi-IN"/>
        </w:rPr>
        <w:t>t</w:t>
      </w:r>
      <w:r w:rsidRPr="00AF1F3E">
        <w:rPr>
          <w:sz w:val="24"/>
          <w:szCs w:val="24"/>
          <w:lang w:bidi="hi-IN"/>
        </w:rPr>
        <w:t>ness and Density,</w:t>
      </w:r>
      <w:r w:rsidRPr="00AF1F3E">
        <w:rPr>
          <w:i/>
          <w:iCs/>
          <w:sz w:val="24"/>
          <w:szCs w:val="24"/>
          <w:lang w:bidi="hi-IN"/>
        </w:rPr>
        <w:t xml:space="preserve"> IEEE Trans. Geosci. Rem. Sens.</w:t>
      </w:r>
      <w:r w:rsidRPr="00AF1F3E">
        <w:rPr>
          <w:sz w:val="24"/>
          <w:szCs w:val="24"/>
          <w:lang w:bidi="hi-IN"/>
        </w:rPr>
        <w:t xml:space="preserve">, </w:t>
      </w:r>
      <w:r w:rsidRPr="00AF1F3E">
        <w:rPr>
          <w:b/>
          <w:bCs/>
          <w:sz w:val="24"/>
          <w:szCs w:val="24"/>
          <w:lang w:bidi="hi-IN"/>
        </w:rPr>
        <w:t>32,</w:t>
      </w:r>
      <w:r w:rsidRPr="00AF1F3E">
        <w:rPr>
          <w:sz w:val="24"/>
          <w:szCs w:val="24"/>
          <w:lang w:bidi="hi-IN"/>
        </w:rPr>
        <w:t xml:space="preserve"> 1152-1159.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lastRenderedPageBreak/>
        <w:t>Kennaugh, E.M., 1954. Effects of the Type of Polarization on Echo Characteristics.</w:t>
      </w:r>
      <w:r w:rsidRPr="00AF1F3E">
        <w:rPr>
          <w:i/>
          <w:iCs/>
        </w:rPr>
        <w:t xml:space="preserve"> Reports 381-1 to 394-24, Antenna Laboratory, The Ohio State University Research Foundation, 1949-1954.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000000"/>
        </w:rPr>
      </w:pPr>
      <w:r w:rsidRPr="00AF1F3E">
        <w:rPr>
          <w:color w:val="292526"/>
          <w:lang w:val="it-IT"/>
        </w:rPr>
        <w:t xml:space="preserve">Kong, J.A. (Ed.), 1990. </w:t>
      </w:r>
      <w:r w:rsidRPr="00AF1F3E">
        <w:rPr>
          <w:i/>
          <w:iCs/>
          <w:color w:val="292526"/>
          <w:lang w:val="it-IT"/>
        </w:rPr>
        <w:t>Polarimetric remote sensing</w:t>
      </w:r>
      <w:r w:rsidRPr="00AF1F3E">
        <w:rPr>
          <w:color w:val="292526"/>
          <w:lang w:val="it-IT"/>
        </w:rPr>
        <w:t xml:space="preserve">. </w:t>
      </w:r>
      <w:r w:rsidRPr="00AF1F3E">
        <w:rPr>
          <w:color w:val="292526"/>
        </w:rPr>
        <w:t xml:space="preserve">Elsevier Science Publishing Co., New York. Progress in Electromagnetics Research (PIER), </w:t>
      </w:r>
      <w:r w:rsidRPr="00AF1F3E">
        <w:rPr>
          <w:b/>
          <w:bCs/>
          <w:color w:val="292526"/>
        </w:rPr>
        <w:t>3</w:t>
      </w:r>
      <w:r w:rsidRPr="00AF1F3E">
        <w:rPr>
          <w:color w:val="292526"/>
        </w:rPr>
        <w:t>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rFonts w:eastAsia="SimSun"/>
          <w:color w:val="000000"/>
          <w:lang w:val="en-US" w:eastAsia="zh-CN"/>
        </w:rPr>
      </w:pPr>
      <w:r w:rsidRPr="00AF1F3E">
        <w:rPr>
          <w:rFonts w:eastAsia="SimSun"/>
          <w:color w:val="292526"/>
          <w:lang w:val="en-US" w:eastAsia="zh-CN"/>
        </w:rPr>
        <w:t xml:space="preserve">Kong, J.A., Swartz, A.S., Yueh, H.A., Novak, L.M., and Shin, R.T. 1987. Identification of terrain cover using the optimum polarimeter classifier. </w:t>
      </w:r>
      <w:r w:rsidRPr="00AF1F3E">
        <w:rPr>
          <w:rFonts w:eastAsia="SimSun"/>
          <w:i/>
          <w:iCs/>
          <w:color w:val="292526"/>
          <w:lang w:val="en-US" w:eastAsia="zh-CN"/>
        </w:rPr>
        <w:t>Journal of Electromagnetic Waves and Applications</w:t>
      </w:r>
      <w:r w:rsidRPr="00AF1F3E">
        <w:rPr>
          <w:rFonts w:eastAsia="SimSun"/>
          <w:color w:val="292526"/>
          <w:lang w:val="en-US" w:eastAsia="zh-CN"/>
        </w:rPr>
        <w:t xml:space="preserve">, </w:t>
      </w:r>
      <w:r w:rsidRPr="00AF1F3E">
        <w:rPr>
          <w:rFonts w:eastAsia="SimSun"/>
          <w:b/>
          <w:bCs/>
          <w:color w:val="292526"/>
          <w:lang w:val="en-US" w:eastAsia="zh-CN"/>
        </w:rPr>
        <w:t>2</w:t>
      </w:r>
      <w:r w:rsidRPr="00AF1F3E">
        <w:rPr>
          <w:rFonts w:eastAsia="SimSun"/>
          <w:color w:val="292526"/>
          <w:lang w:val="en-US" w:eastAsia="zh-CN"/>
        </w:rPr>
        <w:t>, 171– 194.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 xml:space="preserve">Konnen, G.P., 1985. </w:t>
      </w:r>
      <w:r w:rsidRPr="00AF1F3E">
        <w:rPr>
          <w:i/>
          <w:iCs/>
        </w:rPr>
        <w:t xml:space="preserve">Polarized light in nature, </w:t>
      </w:r>
      <w:r w:rsidRPr="00AF1F3E">
        <w:t>Cambridge University Press.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Koskinen J., Pulliainen J. and Hallikainen M., 1997. The use of ERS-1 SAR data in snow melt monitoring,</w:t>
      </w:r>
      <w:r w:rsidRPr="00AF1F3E">
        <w:rPr>
          <w:i/>
          <w:iCs/>
        </w:rPr>
        <w:t xml:space="preserve"> IEEE Trans. Geosci. Rem. Sens.,</w:t>
      </w:r>
      <w:r w:rsidRPr="00AF1F3E">
        <w:t xml:space="preserve"> </w:t>
      </w:r>
      <w:r w:rsidRPr="00AF1F3E">
        <w:rPr>
          <w:b/>
          <w:bCs/>
        </w:rPr>
        <w:t>35</w:t>
      </w:r>
      <w:r w:rsidRPr="00AF1F3E">
        <w:t>, 601-610.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 xml:space="preserve">Kostinski, A.B., and Boerner,W.M. 1986. On foundation of radar polarimetry. </w:t>
      </w:r>
      <w:r w:rsidRPr="00AF1F3E">
        <w:rPr>
          <w:i/>
          <w:iCs/>
        </w:rPr>
        <w:t>IEEE Transactions on Antennas and Propagation</w:t>
      </w:r>
      <w:r w:rsidRPr="00AF1F3E">
        <w:t xml:space="preserve">, </w:t>
      </w:r>
      <w:r w:rsidRPr="00AF1F3E">
        <w:rPr>
          <w:b/>
          <w:bCs/>
        </w:rPr>
        <w:t>34</w:t>
      </w:r>
      <w:r w:rsidRPr="00AF1F3E">
        <w:t>, 1395–1404.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000000"/>
        </w:rPr>
      </w:pPr>
      <w:r w:rsidRPr="00AF1F3E">
        <w:rPr>
          <w:color w:val="292526"/>
        </w:rPr>
        <w:t xml:space="preserve">Krogager, E. 1990. New decomposition of the radar target scattering matrix. </w:t>
      </w:r>
      <w:r w:rsidRPr="00AF1F3E">
        <w:rPr>
          <w:i/>
          <w:iCs/>
          <w:color w:val="292526"/>
        </w:rPr>
        <w:t>Electronic Letters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26</w:t>
      </w:r>
      <w:r w:rsidRPr="00AF1F3E">
        <w:rPr>
          <w:color w:val="292526"/>
        </w:rPr>
        <w:t>, 1525–1527.</w:t>
      </w:r>
    </w:p>
    <w:p w:rsidR="00C310A8" w:rsidRPr="00AF1F3E" w:rsidRDefault="001C79A6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Novak </w:t>
      </w:r>
      <w:r w:rsidR="00C310A8" w:rsidRPr="00AF1F3E">
        <w:t xml:space="preserve">L.M., Burl, M.C. and Irving, W.W., 1993. Optimal polarimetric processing for enhanced target detection. </w:t>
      </w:r>
      <w:r w:rsidR="00C310A8" w:rsidRPr="00AF1F3E">
        <w:rPr>
          <w:i/>
          <w:iCs/>
        </w:rPr>
        <w:t>IEEE Trans</w:t>
      </w:r>
      <w:r w:rsidRPr="00AF1F3E">
        <w:rPr>
          <w:i/>
          <w:iCs/>
        </w:rPr>
        <w:t>.</w:t>
      </w:r>
      <w:r w:rsidR="00C310A8" w:rsidRPr="00AF1F3E">
        <w:rPr>
          <w:i/>
          <w:iCs/>
        </w:rPr>
        <w:t xml:space="preserve">  Aerosp</w:t>
      </w:r>
      <w:r w:rsidRPr="00AF1F3E">
        <w:rPr>
          <w:i/>
          <w:iCs/>
        </w:rPr>
        <w:t>.</w:t>
      </w:r>
      <w:r w:rsidR="00C310A8" w:rsidRPr="00AF1F3E">
        <w:rPr>
          <w:i/>
          <w:iCs/>
        </w:rPr>
        <w:t xml:space="preserve"> and Electron</w:t>
      </w:r>
      <w:r w:rsidRPr="00AF1F3E">
        <w:rPr>
          <w:i/>
          <w:iCs/>
        </w:rPr>
        <w:t>.</w:t>
      </w:r>
      <w:r w:rsidR="00C310A8" w:rsidRPr="00AF1F3E">
        <w:rPr>
          <w:i/>
          <w:iCs/>
        </w:rPr>
        <w:t xml:space="preserve"> Systems</w:t>
      </w:r>
      <w:r w:rsidRPr="00AF1F3E">
        <w:t xml:space="preserve">, </w:t>
      </w:r>
      <w:r w:rsidR="00C310A8" w:rsidRPr="00AF1F3E">
        <w:rPr>
          <w:rStyle w:val="Strong"/>
        </w:rPr>
        <w:t>29</w:t>
      </w:r>
      <w:r w:rsidR="00C310A8" w:rsidRPr="00AF1F3E">
        <w:t xml:space="preserve"> ,</w:t>
      </w:r>
      <w:r w:rsidR="00C310A8" w:rsidRPr="00AF1F3E">
        <w:rPr>
          <w:color w:val="FF0000"/>
        </w:rPr>
        <w:t xml:space="preserve"> </w:t>
      </w:r>
      <w:r w:rsidR="00C310A8" w:rsidRPr="00AF1F3E">
        <w:t xml:space="preserve">pp. 234–24 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Leconte R., 1995.  Exploring the behaviour of microwaves in a snowpack using modelling techniques</w:t>
      </w:r>
      <w:r w:rsidRPr="00AF1F3E">
        <w:rPr>
          <w:i/>
          <w:iCs/>
        </w:rPr>
        <w:t xml:space="preserve">. Canadian Journal of Remote Sensing, </w:t>
      </w:r>
      <w:r w:rsidRPr="00AF1F3E">
        <w:rPr>
          <w:b/>
          <w:bCs/>
        </w:rPr>
        <w:t>22</w:t>
      </w:r>
      <w:r w:rsidRPr="00AF1F3E">
        <w:t>, 23–35.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Leconte R., Carroll T. and Tang P., 1990. Preliminary investigations on monitoring the snow water equivalent using synthetic aperture radar.</w:t>
      </w:r>
      <w:r w:rsidRPr="00AF1F3E">
        <w:rPr>
          <w:i/>
          <w:iCs/>
        </w:rPr>
        <w:t xml:space="preserve"> Proceedings of the Eastern Snow Conference, Bangor,</w:t>
      </w:r>
      <w:r w:rsidRPr="00AF1F3E">
        <w:t xml:space="preserve"> 73–86.</w:t>
      </w:r>
      <w:r w:rsidRPr="00AF1F3E">
        <w:rPr>
          <w:i/>
          <w:iCs/>
        </w:rPr>
        <w:t xml:space="preserve"> 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i/>
          <w:iCs/>
        </w:rPr>
        <w:t xml:space="preserve"> </w:t>
      </w:r>
      <w:r w:rsidRPr="00AF1F3E">
        <w:t xml:space="preserve">Lee, J.S., and Grunes, M.R. 2000. Polarimetric SAR speckle filtering and terrain classification — an overview. In </w:t>
      </w:r>
      <w:r w:rsidRPr="00AF1F3E">
        <w:rPr>
          <w:i/>
          <w:iCs/>
        </w:rPr>
        <w:t>Information processing for remote sensing</w:t>
      </w:r>
      <w:r w:rsidRPr="00AF1F3E">
        <w:t>. Edited by C.H. Chen. World Scientific Publishing Co., Singapore. 113–138.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color w:val="292526"/>
        </w:rPr>
      </w:pPr>
      <w:r w:rsidRPr="00AF1F3E">
        <w:rPr>
          <w:color w:val="292526"/>
        </w:rPr>
        <w:lastRenderedPageBreak/>
        <w:t xml:space="preserve">Lee, J.S., Grunes, M.R., Ainsworth, D.L., Schuler, D.L., and Cloude, S.R. 2003. Coherence estimation and speckle filtering based on scattering properties. In </w:t>
      </w:r>
      <w:r w:rsidRPr="00AF1F3E">
        <w:rPr>
          <w:i/>
          <w:iCs/>
          <w:color w:val="292526"/>
        </w:rPr>
        <w:t>IGARSS’03, Proceedings of the International Geoscience and Remote Sensing Symposium</w:t>
      </w:r>
      <w:r w:rsidRPr="00AF1F3E">
        <w:rPr>
          <w:color w:val="292526"/>
        </w:rPr>
        <w:t>, 24–28 July 2003, Toulouse, France. IEEE, New York.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rPr>
          <w:rStyle w:val="author"/>
          <w:rFonts w:eastAsia="SimSun"/>
          <w:lang w:val="en-US"/>
        </w:rPr>
        <w:t>Lee, J. S., Grunes, M. R. and de Grandi, G.,</w:t>
      </w:r>
      <w:r w:rsidRPr="00AF1F3E">
        <w:rPr>
          <w:lang w:val="en-US"/>
        </w:rPr>
        <w:t xml:space="preserve"> </w:t>
      </w:r>
      <w:r w:rsidRPr="00AF1F3E">
        <w:rPr>
          <w:rStyle w:val="year"/>
          <w:lang w:val="en-US"/>
        </w:rPr>
        <w:t>1999.</w:t>
      </w:r>
      <w:r w:rsidRPr="00AF1F3E">
        <w:rPr>
          <w:lang w:val="en-US"/>
        </w:rPr>
        <w:t xml:space="preserve"> </w:t>
      </w:r>
      <w:r w:rsidRPr="00AF1F3E">
        <w:rPr>
          <w:rStyle w:val="title0"/>
        </w:rPr>
        <w:t>Polarimetric SAR speckle filtering and its implication for classification.</w:t>
      </w:r>
      <w:r w:rsidRPr="00AF1F3E">
        <w:rPr>
          <w:i/>
          <w:iCs/>
        </w:rPr>
        <w:t xml:space="preserve"> IEEE</w:t>
      </w:r>
      <w:r w:rsidRPr="00AF1F3E">
        <w:rPr>
          <w:rStyle w:val="journal"/>
          <w:i/>
          <w:iCs/>
        </w:rPr>
        <w:t xml:space="preserve"> Trans. Geosci. Rem. Sens.,</w:t>
      </w:r>
      <w:r w:rsidRPr="00AF1F3E">
        <w:rPr>
          <w:i/>
          <w:iCs/>
        </w:rPr>
        <w:t xml:space="preserve"> </w:t>
      </w:r>
      <w:r w:rsidRPr="00AF1F3E">
        <w:rPr>
          <w:rStyle w:val="volume"/>
          <w:b/>
          <w:bCs/>
        </w:rPr>
        <w:t>37,</w:t>
      </w:r>
      <w:r w:rsidRPr="00AF1F3E">
        <w:rPr>
          <w:b/>
          <w:bCs/>
        </w:rPr>
        <w:t xml:space="preserve"> </w:t>
      </w:r>
      <w:r w:rsidRPr="00AF1F3E">
        <w:rPr>
          <w:rStyle w:val="pages"/>
        </w:rPr>
        <w:t>2363-2373.</w:t>
      </w:r>
      <w:r w:rsidRPr="00AF1F3E">
        <w:rPr>
          <w:i/>
          <w:iCs/>
        </w:rPr>
        <w:t xml:space="preserve"> </w:t>
      </w:r>
    </w:p>
    <w:p w:rsidR="00C310A8" w:rsidRPr="00AF1F3E" w:rsidRDefault="00C310A8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Lee, J.S., Grunes, M.R., Kwok, R., 1994. Classification of multilook polarimetric SAR imagery based on complex Wishart distribution.</w:t>
      </w:r>
      <w:r w:rsidRPr="00AF1F3E">
        <w:rPr>
          <w:i/>
          <w:iCs/>
        </w:rPr>
        <w:t xml:space="preserve"> Int. J. of Rem. Sens.,</w:t>
      </w:r>
      <w:r w:rsidRPr="00AF1F3E">
        <w:rPr>
          <w:b/>
          <w:bCs/>
        </w:rPr>
        <w:t xml:space="preserve"> 15, </w:t>
      </w:r>
      <w:r w:rsidRPr="00AF1F3E">
        <w:t>2299-2311.</w:t>
      </w:r>
    </w:p>
    <w:p w:rsidR="00C310A8" w:rsidRPr="00AF1F3E" w:rsidRDefault="00C310A8" w:rsidP="004237E3">
      <w:pPr>
        <w:tabs>
          <w:tab w:val="left" w:pos="180"/>
        </w:tabs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rPr>
          <w:rStyle w:val="author"/>
          <w:rFonts w:eastAsia="SimSun"/>
        </w:rPr>
        <w:t>Lee, J. S., Grunes, M.R. and Mango, S. A.,</w:t>
      </w:r>
      <w:r w:rsidRPr="00AF1F3E">
        <w:t xml:space="preserve"> </w:t>
      </w:r>
      <w:r w:rsidRPr="00AF1F3E">
        <w:rPr>
          <w:rStyle w:val="year"/>
        </w:rPr>
        <w:t>1991.</w:t>
      </w:r>
      <w:r w:rsidRPr="00AF1F3E">
        <w:t xml:space="preserve"> </w:t>
      </w:r>
      <w:r w:rsidRPr="00AF1F3E">
        <w:rPr>
          <w:rStyle w:val="title0"/>
        </w:rPr>
        <w:t>Speckle Reduction In Multipolarization, Multifrequency Sar Imagery.</w:t>
      </w:r>
      <w:r w:rsidRPr="00AF1F3E">
        <w:rPr>
          <w:i/>
          <w:iCs/>
        </w:rPr>
        <w:t xml:space="preserve"> IEEE </w:t>
      </w:r>
      <w:r w:rsidRPr="00AF1F3E">
        <w:rPr>
          <w:rStyle w:val="journal"/>
          <w:i/>
          <w:iCs/>
        </w:rPr>
        <w:t>Trans. Geosci. Rem. Sens.</w:t>
      </w:r>
      <w:r w:rsidRPr="00AF1F3E">
        <w:rPr>
          <w:rStyle w:val="journal"/>
        </w:rPr>
        <w:t>,</w:t>
      </w:r>
      <w:r w:rsidRPr="00AF1F3E">
        <w:t xml:space="preserve"> </w:t>
      </w:r>
      <w:r w:rsidRPr="00AF1F3E">
        <w:rPr>
          <w:rStyle w:val="volume"/>
          <w:b/>
          <w:bCs/>
        </w:rPr>
        <w:t>29,</w:t>
      </w:r>
      <w:r w:rsidRPr="00AF1F3E">
        <w:rPr>
          <w:rStyle w:val="pages"/>
        </w:rPr>
        <w:t xml:space="preserve"> 535-544.</w:t>
      </w:r>
      <w:r w:rsidRPr="00AF1F3E">
        <w:rPr>
          <w:i/>
          <w:iCs/>
        </w:rPr>
        <w:t xml:space="preserve"> 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Lee,J.S. and Pottier E.,2009</w:t>
      </w:r>
      <w:r w:rsidRPr="00AF1F3E">
        <w:rPr>
          <w:i/>
          <w:iCs/>
        </w:rPr>
        <w:t xml:space="preserve">.Polarimetric Radar Imaging: from Basics to Application, </w:t>
      </w:r>
      <w:r w:rsidRPr="00AF1F3E">
        <w:t>CRC Press</w:t>
      </w:r>
      <w:r w:rsidRPr="00AF1F3E">
        <w:rPr>
          <w:i/>
          <w:iCs/>
        </w:rPr>
        <w:t xml:space="preserve">, </w:t>
      </w:r>
      <w:r w:rsidRPr="00AF1F3E">
        <w:t>Taylor &amp; Francis Group, Boca Raton.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val="en-US"/>
        </w:rPr>
        <w:t xml:space="preserve">Lee, J.S., Grunes, M.R., Pottier, E., and Ferro-Famil, L., 2001. </w:t>
      </w:r>
      <w:r w:rsidRPr="00AF1F3E">
        <w:rPr>
          <w:bCs/>
        </w:rPr>
        <w:t>Segmentation of Polarimetric SAR Images</w:t>
      </w:r>
      <w:r w:rsidRPr="00AF1F3E">
        <w:rPr>
          <w:bCs/>
          <w:i/>
          <w:iCs/>
        </w:rPr>
        <w:t>. Proc. IGRASS’01,</w:t>
      </w:r>
      <w:r w:rsidRPr="00AF1F3E">
        <w:rPr>
          <w:bCs/>
        </w:rPr>
        <w:t xml:space="preserve"> 414</w:t>
      </w:r>
      <w:r w:rsidRPr="00AF1F3E">
        <w:t>-416.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t xml:space="preserve">Lee, J.S., Grunes, M.R., Pottier, E., and Ferro-Famil, L. 2002. Segmentation of polarimetric SAR images that preserves scattering mechanisms. In </w:t>
      </w:r>
      <w:r w:rsidRPr="00AF1F3E">
        <w:rPr>
          <w:i/>
          <w:iCs/>
          <w:color w:val="292526"/>
        </w:rPr>
        <w:t>EUSAR 2002, Proceedings of the 4th European Union Conference on SyntheticAperture Radar</w:t>
      </w:r>
      <w:r w:rsidRPr="00AF1F3E">
        <w:rPr>
          <w:color w:val="292526"/>
        </w:rPr>
        <w:t>, 4–6 June 2002, Cologne, Germany.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Lillesand, T.M., Keifer, R.W., Chipman, J.W., 2004, ‘‘Remote Sensing and Image Interpretation’’, fifth edition, New Jersey: John Wiley &amp; Sons, 645.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Li, F. K., and M. L., Bryan, 1983. Tradeoffs Among Several Synthetic Aperture Radar Image Quality Parameters: Results of A User Survey. </w:t>
      </w:r>
      <w:r w:rsidRPr="00AF1F3E">
        <w:rPr>
          <w:i/>
          <w:iCs/>
        </w:rPr>
        <w:t>Photogrammetric Engineering and Remote Sensing.</w:t>
      </w:r>
      <w:r w:rsidRPr="00AF1F3E">
        <w:t xml:space="preserve"> </w:t>
      </w:r>
      <w:r w:rsidRPr="00AF1F3E">
        <w:rPr>
          <w:b/>
          <w:bCs/>
        </w:rPr>
        <w:t>49,</w:t>
      </w:r>
      <w:r w:rsidRPr="00AF1F3E">
        <w:t xml:space="preserve"> 791-803.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Li, X., Guo, H., Li, Z., Wang, C., and Wang, L., 2005. Multi-incidence Angle DEM Generation and Analysis Using ENVISAT/ASAR Data. Geoscience and Remote </w:t>
      </w:r>
      <w:r w:rsidRPr="00AF1F3E">
        <w:lastRenderedPageBreak/>
        <w:t xml:space="preserve">Sensing Symposium, 2005. </w:t>
      </w:r>
      <w:r w:rsidRPr="00AF1F3E">
        <w:rPr>
          <w:i/>
          <w:iCs/>
        </w:rPr>
        <w:t>IGARSS '05. Proceedings. 2005 IEEE International</w:t>
      </w:r>
      <w:r w:rsidRPr="00AF1F3E">
        <w:t xml:space="preserve"> ,</w:t>
      </w:r>
      <w:r w:rsidRPr="00AF1F3E">
        <w:rPr>
          <w:b/>
          <w:bCs/>
        </w:rPr>
        <w:t>8,</w:t>
      </w:r>
      <w:r w:rsidRPr="00AF1F3E">
        <w:t xml:space="preserve"> 5475- 5478.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Li, Z. and Shi, J., 1995. Snow Mapping with SIR-C Multi-Polarization SAR in Tienshan Mou</w:t>
      </w:r>
      <w:r w:rsidRPr="00AF1F3E">
        <w:t>n</w:t>
      </w:r>
      <w:r w:rsidRPr="00AF1F3E">
        <w:t>tain,</w:t>
      </w:r>
      <w:r w:rsidRPr="00AF1F3E">
        <w:rPr>
          <w:i/>
          <w:iCs/>
          <w:lang w:bidi="hi-IN"/>
        </w:rPr>
        <w:t xml:space="preserve"> IEEE International Symposium on Geoscience and Remote Sensing (IGARSS’95), </w:t>
      </w:r>
      <w:r w:rsidRPr="00AF1F3E">
        <w:rPr>
          <w:lang w:bidi="hi-IN"/>
        </w:rPr>
        <w:t>136-138.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Lim, H. H. </w:t>
      </w:r>
      <w:r w:rsidRPr="00AF1F3E">
        <w:rPr>
          <w:rFonts w:eastAsia="SimSun"/>
          <w:color w:val="292526"/>
          <w:lang w:val="en-US" w:eastAsia="zh-CN"/>
        </w:rPr>
        <w:t>Swartz, A.A., Kong, J.A., Shin, R.T., and Van Zyl, J.J.</w:t>
      </w:r>
      <w:r w:rsidRPr="00AF1F3E">
        <w:t>, 1989. Classification of earth terrain using polarimetric SAR images.</w:t>
      </w:r>
      <w:r w:rsidRPr="00AF1F3E">
        <w:rPr>
          <w:i/>
          <w:iCs/>
        </w:rPr>
        <w:t xml:space="preserve"> J. Geophys. Res., </w:t>
      </w:r>
      <w:r w:rsidRPr="00AF1F3E">
        <w:rPr>
          <w:b/>
          <w:bCs/>
        </w:rPr>
        <w:t>94</w:t>
      </w:r>
      <w:r w:rsidRPr="00AF1F3E">
        <w:t>, 7049–7057.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  <w:lang w:val="en-US"/>
        </w:rPr>
        <w:t xml:space="preserve">Lombardo, P., and Oliver, C.J. 2002. </w:t>
      </w:r>
      <w:r w:rsidRPr="00AF1F3E">
        <w:rPr>
          <w:color w:val="292526"/>
        </w:rPr>
        <w:t xml:space="preserve">Optimum polarimetric segmentation for the classification of agricultural areas. In </w:t>
      </w:r>
      <w:r w:rsidRPr="00AF1F3E">
        <w:rPr>
          <w:i/>
          <w:iCs/>
          <w:color w:val="292526"/>
        </w:rPr>
        <w:t>EUSAR 2002, Proceedings of the 4th European Union Conference on Synthetic Aperture Radar</w:t>
      </w:r>
      <w:r w:rsidRPr="00AF1F3E">
        <w:rPr>
          <w:color w:val="292526"/>
        </w:rPr>
        <w:t>, 4–6 June 2002, Cologne, Germany.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bidi="hi-IN"/>
        </w:rPr>
        <w:t>L</w:t>
      </w:r>
      <w:r w:rsidRPr="00AF1F3E">
        <w:t xml:space="preserve">ooyenga, H., 1965. Dielectric constant of heterogeneous mixtures,” </w:t>
      </w:r>
      <w:r w:rsidRPr="00AF1F3E">
        <w:rPr>
          <w:i/>
          <w:iCs/>
        </w:rPr>
        <w:t>Physica</w:t>
      </w:r>
      <w:r w:rsidRPr="00AF1F3E">
        <w:t>,</w:t>
      </w:r>
      <w:r w:rsidRPr="00AF1F3E">
        <w:rPr>
          <w:b/>
          <w:bCs/>
        </w:rPr>
        <w:t xml:space="preserve"> 21</w:t>
      </w:r>
      <w:r w:rsidRPr="00AF1F3E">
        <w:t>, 401–406, 1965.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Lüneburg E., 2001.Foundations of the mathematical theory of polarimetry, Final Report Phase I, N00014 00 M 0152, EML Consultants.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rFonts w:eastAsia="Calibri"/>
          <w:lang w:val="en-US"/>
        </w:rPr>
        <w:t xml:space="preserve">Luojus KP, Pulliainen JT, Metsämäki SJ, Hallikainen MT. 2007,Accuracy Assessment of SAR Data-Based Snow-Covered Area Estimation Method, </w:t>
      </w:r>
      <w:r w:rsidRPr="00AF1F3E">
        <w:rPr>
          <w:rFonts w:eastAsia="Calibri"/>
          <w:i/>
          <w:iCs/>
          <w:lang w:val="en-US"/>
        </w:rPr>
        <w:t>IEEE Trans. Geosci. Rem. Sens.</w:t>
      </w:r>
      <w:r w:rsidRPr="00AF1F3E">
        <w:rPr>
          <w:rFonts w:eastAsia="Calibri"/>
          <w:lang w:val="en-US"/>
        </w:rPr>
        <w:t xml:space="preserve">, </w:t>
      </w:r>
      <w:r w:rsidRPr="00AF1F3E">
        <w:rPr>
          <w:rFonts w:eastAsia="Calibri"/>
          <w:b/>
          <w:bCs/>
          <w:lang w:val="en-US"/>
        </w:rPr>
        <w:t>44</w:t>
      </w:r>
      <w:r w:rsidRPr="00AF1F3E">
        <w:rPr>
          <w:rFonts w:eastAsia="Calibri"/>
          <w:lang w:val="en-US"/>
        </w:rPr>
        <w:t>, 277-287.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Luscombe, A.P., Chotoo, K., and Huxtable, B.D. 2000. Polarimetric calibration of RADARSAT 2. In </w:t>
      </w:r>
      <w:r w:rsidRPr="00AF1F3E">
        <w:rPr>
          <w:i/>
          <w:iCs/>
        </w:rPr>
        <w:t>IGARSS’00, Proceedings of the International Geoscience and Remote Sensing Symposium</w:t>
      </w:r>
      <w:r w:rsidRPr="00AF1F3E">
        <w:t>, 24–28 July 2000, Honolulu, Hawaii. IEEE, New York.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lang w:val="fr-FR"/>
        </w:rPr>
      </w:pPr>
      <w:r w:rsidRPr="00AF1F3E">
        <w:rPr>
          <w:rFonts w:eastAsia="Calibri"/>
          <w:lang w:val="en-US"/>
        </w:rPr>
        <w:t xml:space="preserve">Malnes E. and T. Guneriussen, 2002, Mapping of snow covered area with Radarsat in Norway. </w:t>
      </w:r>
      <w:r w:rsidRPr="00AF1F3E">
        <w:rPr>
          <w:rFonts w:eastAsia="Calibri"/>
          <w:i/>
          <w:iCs/>
          <w:lang w:val="fr-FR"/>
        </w:rPr>
        <w:t>Proc. IGARSS’02</w:t>
      </w:r>
      <w:r w:rsidRPr="00AF1F3E">
        <w:rPr>
          <w:rFonts w:eastAsia="Calibri"/>
          <w:lang w:val="fr-FR"/>
        </w:rPr>
        <w:t xml:space="preserve">, Toronto, Canada. 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lang w:val="fr-FR"/>
        </w:rPr>
      </w:pPr>
      <w:r w:rsidRPr="00AF1F3E">
        <w:rPr>
          <w:lang w:val="fr-FR"/>
        </w:rPr>
        <w:t>Martini A., 2005. Télédétection d'un couvert neigeux en milieux alpins à partir de données SAR polarimétriques multi-fréquentielles et multi-temporelles, Ph.D. dissertation, Universite de Rennes 1.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lastRenderedPageBreak/>
        <w:t>Martini A., L. Ferro-Famil, E. Pottier, J. P. Dedieu, 2005, Dry snow mapping in mountainous regions from fully polarimetric SAR data, Proc. POLinSAR 2005, Frascatti, Italy.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Matzler C., 1987. Applications of the interaction of microwaves with the natural snow cover, Remote Sensing Rev. </w:t>
      </w:r>
      <w:r w:rsidRPr="00AF1F3E">
        <w:rPr>
          <w:b/>
          <w:bCs/>
        </w:rPr>
        <w:t>2</w:t>
      </w:r>
      <w:r w:rsidRPr="00AF1F3E">
        <w:t>, 259-387.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Matzler C., 1996. Microwave remote sensing of dry snow, IEEE Trans. Geosci. Rem. Sens., </w:t>
      </w:r>
      <w:r w:rsidRPr="00AF1F3E">
        <w:rPr>
          <w:b/>
          <w:bCs/>
        </w:rPr>
        <w:t>34</w:t>
      </w:r>
      <w:r w:rsidRPr="00AF1F3E">
        <w:t>, 2, 573-581.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lang w:val="en-US"/>
        </w:rPr>
      </w:pPr>
      <w:r w:rsidRPr="00AF1F3E">
        <w:t xml:space="preserve">Matzler C., 1998. Microwave properties of ice and snow. Edited by B. Schmitt, C.De Bergh, and M. Festou, Solar System Ice, Astrophys. and Space Sci. Library, </w:t>
      </w:r>
      <w:r w:rsidRPr="00AF1F3E">
        <w:rPr>
          <w:b/>
          <w:bCs/>
        </w:rPr>
        <w:t>227</w:t>
      </w:r>
      <w:r w:rsidRPr="00AF1F3E">
        <w:t>, Kluwer Academic Publishers, Dordrecht,. 241-257.</w:t>
      </w:r>
    </w:p>
    <w:p w:rsidR="00C310A8" w:rsidRPr="00AF1F3E" w:rsidRDefault="00C310A8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val="en-US"/>
        </w:rPr>
        <w:t xml:space="preserve">Matzler C. and Schanda E., 1984. </w:t>
      </w:r>
      <w:r w:rsidRPr="00AF1F3E">
        <w:t>Snow mapping with active microwave sensors.</w:t>
      </w:r>
      <w:r w:rsidRPr="00AF1F3E">
        <w:rPr>
          <w:i/>
          <w:iCs/>
        </w:rPr>
        <w:t xml:space="preserve"> Int. J. of Rem. Sens.,</w:t>
      </w:r>
      <w:r w:rsidRPr="00AF1F3E">
        <w:t xml:space="preserve"> </w:t>
      </w:r>
      <w:r w:rsidRPr="00AF1F3E">
        <w:rPr>
          <w:b/>
          <w:bCs/>
        </w:rPr>
        <w:t xml:space="preserve">5, </w:t>
      </w:r>
      <w:r w:rsidRPr="00AF1F3E">
        <w:t>409–422.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t xml:space="preserve">McCormick, G.C., and Hendry, A. 1973. Method of measuring the anisotropy of precipitation media. </w:t>
      </w:r>
      <w:r w:rsidRPr="00AF1F3E">
        <w:rPr>
          <w:i/>
          <w:iCs/>
          <w:color w:val="292526"/>
        </w:rPr>
        <w:t>Electronic Letters</w:t>
      </w:r>
      <w:r w:rsidRPr="00AF1F3E">
        <w:rPr>
          <w:color w:val="292526"/>
        </w:rPr>
        <w:t>,</w:t>
      </w:r>
      <w:r w:rsidRPr="00AF1F3E">
        <w:rPr>
          <w:b/>
          <w:bCs/>
          <w:color w:val="292526"/>
        </w:rPr>
        <w:t xml:space="preserve"> 9</w:t>
      </w:r>
      <w:r w:rsidRPr="00AF1F3E">
        <w:rPr>
          <w:color w:val="292526"/>
        </w:rPr>
        <w:t>, 216–218.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t xml:space="preserve">McCormick, G.C., and Hendry, A. 1985. Optimum polarizations for partially polarized backscatter. </w:t>
      </w:r>
      <w:r w:rsidRPr="00AF1F3E">
        <w:rPr>
          <w:i/>
          <w:iCs/>
          <w:color w:val="292526"/>
        </w:rPr>
        <w:t>IEEE Transactions on Antennas and Propagation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33</w:t>
      </w:r>
      <w:r w:rsidRPr="00AF1F3E">
        <w:rPr>
          <w:color w:val="292526"/>
        </w:rPr>
        <w:t>,  33–39.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t xml:space="preserve">McNairn, H., Duguay, C., Brisco, B., and Pultz, T.J. 2002. The effect of soil and crop residue characteristics on polarimetric radar response. </w:t>
      </w:r>
      <w:r w:rsidRPr="00AF1F3E">
        <w:rPr>
          <w:i/>
          <w:iCs/>
          <w:color w:val="292526"/>
        </w:rPr>
        <w:t>Remote Sensing of Environment</w:t>
      </w:r>
      <w:r w:rsidRPr="00AF1F3E">
        <w:rPr>
          <w:color w:val="292526"/>
        </w:rPr>
        <w:t>,</w:t>
      </w:r>
      <w:r w:rsidRPr="00AF1F3E">
        <w:rPr>
          <w:b/>
          <w:bCs/>
          <w:color w:val="292526"/>
        </w:rPr>
        <w:t xml:space="preserve"> 80</w:t>
      </w:r>
      <w:r w:rsidRPr="00AF1F3E">
        <w:rPr>
          <w:color w:val="292526"/>
        </w:rPr>
        <w:t>, 308–320.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Mott, H. 1992. Antennas for radar and communications, a polarimetric approach.</w:t>
      </w:r>
      <w:r w:rsidRPr="00AF1F3E">
        <w:rPr>
          <w:i/>
          <w:iCs/>
        </w:rPr>
        <w:t xml:space="preserve"> John Wiley &amp; Sons, Inc., New York. </w:t>
      </w:r>
      <w:r w:rsidRPr="00AF1F3E">
        <w:t>521.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rFonts w:eastAsia="SimSun"/>
          <w:lang w:val="en-US" w:eastAsia="zh-CN"/>
        </w:rPr>
        <w:t xml:space="preserve">Mueller, H. 1948. The foundations of optics. </w:t>
      </w:r>
      <w:r w:rsidRPr="00AF1F3E">
        <w:rPr>
          <w:rFonts w:eastAsia="SimSun"/>
          <w:i/>
          <w:iCs/>
          <w:lang w:val="en-US" w:eastAsia="zh-CN"/>
        </w:rPr>
        <w:t>Journal of the Optical Society of America</w:t>
      </w:r>
      <w:r w:rsidRPr="00AF1F3E">
        <w:rPr>
          <w:rFonts w:eastAsia="SimSun"/>
          <w:lang w:val="en-US" w:eastAsia="zh-CN"/>
        </w:rPr>
        <w:t xml:space="preserve">, </w:t>
      </w:r>
      <w:r w:rsidRPr="00AF1F3E">
        <w:rPr>
          <w:rFonts w:eastAsia="SimSun"/>
          <w:b/>
          <w:bCs/>
          <w:lang w:val="en-US" w:eastAsia="zh-CN"/>
        </w:rPr>
        <w:t>38</w:t>
      </w:r>
      <w:r w:rsidRPr="00AF1F3E">
        <w:rPr>
          <w:rFonts w:eastAsia="SimSun"/>
          <w:lang w:val="en-US" w:eastAsia="zh-CN"/>
        </w:rPr>
        <w:t>, 661–662.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Nagler T., 1996. </w:t>
      </w:r>
      <w:r w:rsidRPr="00AF1F3E">
        <w:rPr>
          <w:i/>
          <w:iCs/>
        </w:rPr>
        <w:t>Methods and Analysis of Synthetic Aperture Radar Data from ERS-1 and X-SAR for Snow and Glacier Applications</w:t>
      </w:r>
      <w:r w:rsidRPr="00AF1F3E">
        <w:t>, Ph.D. Thesis, Univ. Innsbruck.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lastRenderedPageBreak/>
        <w:t xml:space="preserve">Nagler T. and Rott H. 2000. Retrieval of wet snow by means of multitemporal SAR data. </w:t>
      </w:r>
      <w:r w:rsidRPr="00AF1F3E">
        <w:rPr>
          <w:i/>
          <w:iCs/>
        </w:rPr>
        <w:t>IEEE Trans. Geosci. Rem.Sens.</w:t>
      </w:r>
      <w:r w:rsidRPr="00AF1F3E">
        <w:t xml:space="preserve">, </w:t>
      </w:r>
      <w:r w:rsidRPr="00AF1F3E">
        <w:rPr>
          <w:b/>
          <w:bCs/>
        </w:rPr>
        <w:t xml:space="preserve">38, </w:t>
      </w:r>
      <w:r w:rsidRPr="00AF1F3E">
        <w:t>754–765.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rFonts w:eastAsia="Calibri"/>
          <w:lang w:val="en-US"/>
        </w:rPr>
        <w:t xml:space="preserve">Nagler T. and Rott H. 2005. Snow cover retrieval using Envisat ASAR. </w:t>
      </w:r>
      <w:r w:rsidRPr="00AF1F3E">
        <w:rPr>
          <w:rFonts w:eastAsia="Calibri"/>
          <w:i/>
          <w:lang w:val="en-US"/>
        </w:rPr>
        <w:t>In: Proc.</w:t>
      </w:r>
      <w:r w:rsidRPr="00AF1F3E">
        <w:t xml:space="preserve"> </w:t>
      </w:r>
      <w:r w:rsidRPr="00AF1F3E">
        <w:rPr>
          <w:rFonts w:eastAsia="Calibri"/>
          <w:i/>
          <w:lang w:val="en-US"/>
        </w:rPr>
        <w:t>EARSeL’05</w:t>
      </w:r>
      <w:r w:rsidRPr="00AF1F3E">
        <w:rPr>
          <w:rFonts w:eastAsia="Calibri"/>
          <w:lang w:val="en-US"/>
        </w:rPr>
        <w:t>, Bern, Switzerland.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rFonts w:eastAsia="SimSun"/>
          <w:lang w:val="en-US" w:eastAsia="zh-CN"/>
        </w:rPr>
        <w:t>Niang M, Dedieu, J</w:t>
      </w:r>
      <w:r w:rsidRPr="00AF1F3E">
        <w:rPr>
          <w:rFonts w:eastAsia="SimSun"/>
          <w:lang w:val="pt-BR" w:eastAsia="zh-CN"/>
        </w:rPr>
        <w:t xml:space="preserve">P., Durand, Y., Mérindol, L., Bernier, M., Dumont, M., 2007. </w:t>
      </w:r>
      <w:r w:rsidRPr="00AF1F3E">
        <w:rPr>
          <w:rFonts w:eastAsia="SimSun"/>
          <w:lang w:val="en-US" w:eastAsia="zh-CN"/>
        </w:rPr>
        <w:t xml:space="preserve">New inversion method for snow density and snow liquid water content retrieval using C-band data from ENVISAT/ASAR alternating polarization in alpine environment. ENVISAT Symposium, Montreux 23-27April 2007, ESA SP-636. 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rStyle w:val="pages"/>
        </w:rPr>
      </w:pPr>
      <w:r w:rsidRPr="00AF1F3E">
        <w:rPr>
          <w:rStyle w:val="author"/>
          <w:rFonts w:eastAsia="SimSun"/>
        </w:rPr>
        <w:t>Novak, L. M. and Burl, M. C.,</w:t>
      </w:r>
      <w:r w:rsidRPr="00AF1F3E">
        <w:t xml:space="preserve"> </w:t>
      </w:r>
      <w:r w:rsidRPr="00AF1F3E">
        <w:rPr>
          <w:rStyle w:val="year"/>
        </w:rPr>
        <w:t>1990.</w:t>
      </w:r>
      <w:r w:rsidRPr="00AF1F3E">
        <w:t xml:space="preserve"> </w:t>
      </w:r>
      <w:r w:rsidRPr="00AF1F3E">
        <w:rPr>
          <w:rStyle w:val="title0"/>
        </w:rPr>
        <w:t>Optimal Speckle Reduction In Polarimetric Sar Imagery.</w:t>
      </w:r>
      <w:r w:rsidRPr="00AF1F3E">
        <w:rPr>
          <w:i/>
          <w:iCs/>
        </w:rPr>
        <w:t xml:space="preserve"> </w:t>
      </w:r>
      <w:r w:rsidRPr="00AF1F3E">
        <w:rPr>
          <w:rStyle w:val="journal"/>
          <w:i/>
          <w:iCs/>
        </w:rPr>
        <w:t>IEEE Transactions on Aerospace and Electronic Systems</w:t>
      </w:r>
      <w:r w:rsidRPr="00AF1F3E">
        <w:rPr>
          <w:rStyle w:val="journal"/>
        </w:rPr>
        <w:t>,</w:t>
      </w:r>
      <w:r w:rsidRPr="00AF1F3E">
        <w:t xml:space="preserve"> </w:t>
      </w:r>
      <w:r w:rsidRPr="00AF1F3E">
        <w:rPr>
          <w:rStyle w:val="volume"/>
          <w:b/>
          <w:bCs/>
        </w:rPr>
        <w:t>26,</w:t>
      </w:r>
      <w:r w:rsidRPr="00AF1F3E">
        <w:t xml:space="preserve">  </w:t>
      </w:r>
      <w:r w:rsidRPr="00AF1F3E">
        <w:rPr>
          <w:rStyle w:val="pages"/>
        </w:rPr>
        <w:t>293-305.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lang w:bidi="hi-IN"/>
        </w:rPr>
      </w:pPr>
      <w:r w:rsidRPr="00AF1F3E">
        <w:t>Nyfors E. 1982. On dielectric properties of dry snow in the 800 MHz to 13 GHz region. Helsinki University of Technology. Radio Laboratory, Rep. S13.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lang w:bidi="hi-IN"/>
        </w:rPr>
      </w:pPr>
      <w:r w:rsidRPr="00AF1F3E">
        <w:rPr>
          <w:rStyle w:val="pages"/>
        </w:rPr>
        <w:t>Oh,Y., Sarabandi, K. and Ulaby F.T.,1992.</w:t>
      </w:r>
      <w:r w:rsidRPr="00AF1F3E">
        <w:t xml:space="preserve"> An empirical model and inversion technique for radar scattering from bare soil surface. </w:t>
      </w:r>
      <w:r w:rsidRPr="00AF1F3E">
        <w:rPr>
          <w:i/>
          <w:iCs/>
        </w:rPr>
        <w:t>IEEE Trans. Geosci. Rem. Sens.</w:t>
      </w:r>
      <w:r w:rsidRPr="00AF1F3E">
        <w:t xml:space="preserve">, </w:t>
      </w:r>
      <w:r w:rsidRPr="00AF1F3E">
        <w:rPr>
          <w:b/>
          <w:bCs/>
        </w:rPr>
        <w:t>30</w:t>
      </w:r>
      <w:r w:rsidRPr="00AF1F3E">
        <w:t>, 370–381.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lang w:bidi="hi-IN"/>
        </w:rPr>
      </w:pPr>
      <w:r w:rsidRPr="00AF1F3E">
        <w:t xml:space="preserve">Poelman, A.J., and Guy, J.R.F. 1984. Multinoch logic-product polarization suppression filters. </w:t>
      </w:r>
      <w:r w:rsidRPr="00AF1F3E">
        <w:rPr>
          <w:i/>
          <w:iCs/>
        </w:rPr>
        <w:t>Proceedings of Institution of Electrical Engineers</w:t>
      </w:r>
      <w:r w:rsidRPr="00AF1F3E">
        <w:t xml:space="preserve">, </w:t>
      </w:r>
      <w:r w:rsidRPr="00AF1F3E">
        <w:rPr>
          <w:b/>
          <w:bCs/>
        </w:rPr>
        <w:t>130</w:t>
      </w:r>
      <w:r w:rsidRPr="00AF1F3E">
        <w:t>, 383–396.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lang w:bidi="hi-IN"/>
        </w:rPr>
      </w:pPr>
      <w:r w:rsidRPr="00AF1F3E">
        <w:t xml:space="preserve">Polder, D. and van Santen, J.H., 1946. The effective permeability of mixtures of solids. </w:t>
      </w:r>
      <w:r w:rsidRPr="00AF1F3E">
        <w:rPr>
          <w:i/>
        </w:rPr>
        <w:t>Physica</w:t>
      </w:r>
      <w:r w:rsidRPr="00AF1F3E">
        <w:t xml:space="preserve">, </w:t>
      </w:r>
      <w:r w:rsidRPr="00AF1F3E">
        <w:rPr>
          <w:b/>
        </w:rPr>
        <w:t>XII</w:t>
      </w:r>
      <w:r w:rsidRPr="00AF1F3E">
        <w:t>, 257-271.</w:t>
      </w:r>
    </w:p>
    <w:p w:rsidR="00365D62" w:rsidRPr="00AF1F3E" w:rsidRDefault="00365D62" w:rsidP="004237E3">
      <w:pPr>
        <w:pStyle w:val="SPIEreferencelisting"/>
        <w:tabs>
          <w:tab w:val="clear" w:pos="360"/>
          <w:tab w:val="left" w:pos="180"/>
        </w:tabs>
        <w:spacing w:before="360" w:after="240" w:line="360" w:lineRule="auto"/>
        <w:ind w:left="547" w:hanging="547"/>
        <w:rPr>
          <w:sz w:val="24"/>
          <w:szCs w:val="24"/>
          <w:lang w:bidi="hi-IN"/>
        </w:rPr>
      </w:pPr>
      <w:r w:rsidRPr="00AF1F3E">
        <w:rPr>
          <w:sz w:val="24"/>
          <w:szCs w:val="24"/>
        </w:rPr>
        <w:t>Pottier, E., and Cloude, S.R. 1995. Unsupervised classification of full polarimetric SAR data using target decomposition theorem and entropy analysis.</w:t>
      </w:r>
      <w:r w:rsidRPr="00AF1F3E">
        <w:rPr>
          <w:i/>
          <w:iCs/>
          <w:sz w:val="24"/>
          <w:szCs w:val="24"/>
        </w:rPr>
        <w:t xml:space="preserve"> In IGARSS’95, Proceedings of the International Geoscience and Remote Sensing Symposium, 10–14 July 1995, Florence, Italy. IEEE, New York. </w:t>
      </w:r>
      <w:r w:rsidRPr="00AF1F3E">
        <w:rPr>
          <w:sz w:val="24"/>
          <w:szCs w:val="24"/>
        </w:rPr>
        <w:t>2247–2249</w:t>
      </w:r>
      <w:r w:rsidRPr="00AF1F3E">
        <w:rPr>
          <w:i/>
          <w:iCs/>
          <w:sz w:val="24"/>
          <w:szCs w:val="24"/>
        </w:rPr>
        <w:t>.</w:t>
      </w:r>
    </w:p>
    <w:p w:rsidR="00365D62" w:rsidRPr="00AF1F3E" w:rsidRDefault="00365D62" w:rsidP="004237E3">
      <w:pPr>
        <w:pStyle w:val="SPIEreferencelisting"/>
        <w:tabs>
          <w:tab w:val="clear" w:pos="360"/>
          <w:tab w:val="left" w:pos="180"/>
        </w:tabs>
        <w:spacing w:before="360" w:after="240" w:line="360" w:lineRule="auto"/>
        <w:ind w:left="547" w:hanging="547"/>
        <w:rPr>
          <w:sz w:val="24"/>
          <w:szCs w:val="24"/>
          <w:lang w:bidi="hi-IN"/>
        </w:rPr>
      </w:pPr>
      <w:r w:rsidRPr="00AF1F3E">
        <w:rPr>
          <w:color w:val="292526"/>
          <w:sz w:val="24"/>
          <w:szCs w:val="24"/>
        </w:rPr>
        <w:t xml:space="preserve">Pottier, E., and Lee, J.S. 1999. Application of the H/A/Alpha </w:t>
      </w:r>
      <w:r w:rsidRPr="00AF1F3E">
        <w:rPr>
          <w:color w:val="292526"/>
          <w:sz w:val="24"/>
          <w:szCs w:val="24"/>
        </w:rPr>
        <w:t xml:space="preserve">polarimetric decomposition theorem for unsupervised classification of fully polarimetric SAR data based on the Wishart distribution. In </w:t>
      </w:r>
      <w:r w:rsidRPr="00AF1F3E">
        <w:rPr>
          <w:i/>
          <w:iCs/>
          <w:color w:val="292526"/>
          <w:sz w:val="24"/>
          <w:szCs w:val="24"/>
        </w:rPr>
        <w:t>Proceedings of the CEOS’99 Workshop</w:t>
      </w:r>
      <w:r w:rsidRPr="00AF1F3E">
        <w:rPr>
          <w:color w:val="292526"/>
          <w:sz w:val="24"/>
          <w:szCs w:val="24"/>
        </w:rPr>
        <w:t xml:space="preserve">, 26–29 Oct. 1999, </w:t>
      </w:r>
      <w:r w:rsidRPr="00AF1F3E">
        <w:rPr>
          <w:color w:val="292526"/>
          <w:sz w:val="24"/>
          <w:szCs w:val="24"/>
        </w:rPr>
        <w:lastRenderedPageBreak/>
        <w:t>Toulouse, France. ESA Publications Division, Noordwijk, The Netherlands, ESA SP-450. Available from http://www.estec.esa.nl/CONFANNOUN/99b02.</w:t>
      </w:r>
    </w:p>
    <w:p w:rsidR="00365D62" w:rsidRPr="00AF1F3E" w:rsidRDefault="00365D62" w:rsidP="004237E3">
      <w:pPr>
        <w:pStyle w:val="SPIEreferencelisting"/>
        <w:tabs>
          <w:tab w:val="clear" w:pos="360"/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rPr>
          <w:sz w:val="24"/>
          <w:szCs w:val="24"/>
        </w:rPr>
      </w:pPr>
      <w:r w:rsidRPr="00AF1F3E">
        <w:rPr>
          <w:sz w:val="24"/>
          <w:szCs w:val="24"/>
        </w:rPr>
        <w:t xml:space="preserve">Pottier E. and Lee, J. S., 2000.Unsupervised classification scheme of POLSAR images based on the complex Wishart distribution and the H/A/alpha Polarimetric decomposition theorem, Proc. 3rd EUSAR 2000 Conference. </w:t>
      </w:r>
    </w:p>
    <w:p w:rsidR="00365D62" w:rsidRPr="00AF1F3E" w:rsidRDefault="00365D62" w:rsidP="004237E3">
      <w:pPr>
        <w:pStyle w:val="SPIEreferencelisting"/>
        <w:tabs>
          <w:tab w:val="clear" w:pos="360"/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rPr>
          <w:sz w:val="24"/>
          <w:szCs w:val="24"/>
          <w:lang w:bidi="hi-IN"/>
        </w:rPr>
      </w:pPr>
      <w:r w:rsidRPr="00AF1F3E">
        <w:rPr>
          <w:color w:val="292526"/>
          <w:sz w:val="24"/>
          <w:szCs w:val="24"/>
        </w:rPr>
        <w:t xml:space="preserve">Pottier, E., Schuler, D.L., Lee, J.-S., and Ainsworth, T.A., 1999. </w:t>
      </w:r>
      <w:r w:rsidRPr="00AF1F3E">
        <w:rPr>
          <w:sz w:val="24"/>
          <w:szCs w:val="24"/>
        </w:rPr>
        <w:t xml:space="preserve">Estimation of the terrain surface azimuthal/range slopes using polarimetric decomposition of  POLSAR data, Proc. IGARSS’99, Hamburg, Germany. </w:t>
      </w:r>
    </w:p>
    <w:p w:rsidR="00365D62" w:rsidRPr="00AF1F3E" w:rsidRDefault="00365D62" w:rsidP="004237E3">
      <w:pPr>
        <w:pStyle w:val="SPIEreferencelisting"/>
        <w:tabs>
          <w:tab w:val="clear" w:pos="360"/>
          <w:tab w:val="left" w:pos="180"/>
        </w:tabs>
        <w:spacing w:before="360" w:after="240" w:line="360" w:lineRule="auto"/>
        <w:ind w:left="547" w:hanging="547"/>
        <w:rPr>
          <w:sz w:val="24"/>
          <w:szCs w:val="24"/>
          <w:lang w:bidi="hi-IN"/>
        </w:rPr>
      </w:pPr>
      <w:r w:rsidRPr="00AF1F3E">
        <w:rPr>
          <w:sz w:val="24"/>
          <w:szCs w:val="24"/>
          <w:lang w:bidi="hi-IN"/>
        </w:rPr>
        <w:t>Raney, R.K.2006, Dual-Polarized SAR and Stokes Parameters,</w:t>
      </w:r>
      <w:r w:rsidRPr="00AF1F3E">
        <w:rPr>
          <w:i/>
          <w:sz w:val="24"/>
          <w:szCs w:val="24"/>
          <w:lang w:bidi="hi-IN"/>
        </w:rPr>
        <w:t xml:space="preserve"> IEEE Geoscience and Remote Sensing Letters</w:t>
      </w:r>
      <w:r w:rsidRPr="00AF1F3E">
        <w:rPr>
          <w:sz w:val="24"/>
          <w:szCs w:val="24"/>
          <w:lang w:bidi="hi-IN"/>
        </w:rPr>
        <w:t xml:space="preserve">, </w:t>
      </w:r>
      <w:r w:rsidRPr="00AF1F3E">
        <w:rPr>
          <w:b/>
          <w:bCs/>
          <w:sz w:val="24"/>
          <w:szCs w:val="24"/>
          <w:lang w:bidi="hi-IN"/>
        </w:rPr>
        <w:t>3</w:t>
      </w:r>
      <w:r w:rsidRPr="00AF1F3E">
        <w:rPr>
          <w:sz w:val="24"/>
          <w:szCs w:val="24"/>
          <w:lang w:bidi="hi-IN"/>
        </w:rPr>
        <w:t>, 317-319.</w:t>
      </w:r>
    </w:p>
    <w:p w:rsidR="00105763" w:rsidRDefault="00105763" w:rsidP="004237E3">
      <w:pPr>
        <w:pStyle w:val="SPIEreferencelisting"/>
        <w:tabs>
          <w:tab w:val="clear" w:pos="360"/>
          <w:tab w:val="left" w:pos="180"/>
        </w:tabs>
        <w:spacing w:before="360" w:after="240" w:line="360" w:lineRule="auto"/>
        <w:ind w:left="547" w:hanging="547"/>
        <w:rPr>
          <w:sz w:val="24"/>
          <w:szCs w:val="24"/>
        </w:rPr>
      </w:pPr>
      <w:r w:rsidRPr="003A2DC9">
        <w:rPr>
          <w:sz w:val="24"/>
          <w:szCs w:val="24"/>
        </w:rPr>
        <w:t xml:space="preserve">Raney </w:t>
      </w:r>
      <w:r>
        <w:rPr>
          <w:sz w:val="24"/>
          <w:szCs w:val="24"/>
        </w:rPr>
        <w:t>R.</w:t>
      </w:r>
      <w:r w:rsidRPr="003A2DC9">
        <w:rPr>
          <w:sz w:val="24"/>
          <w:szCs w:val="24"/>
        </w:rPr>
        <w:t>K., 2008</w:t>
      </w:r>
      <w:r>
        <w:rPr>
          <w:sz w:val="24"/>
          <w:szCs w:val="24"/>
        </w:rPr>
        <w:t>.</w:t>
      </w:r>
      <w:r w:rsidRPr="003A2DC9">
        <w:rPr>
          <w:sz w:val="24"/>
          <w:szCs w:val="24"/>
        </w:rPr>
        <w:t xml:space="preserve">Space-based remote sensing Radars, </w:t>
      </w:r>
      <w:r w:rsidRPr="00105763">
        <w:rPr>
          <w:i/>
          <w:sz w:val="24"/>
          <w:szCs w:val="24"/>
        </w:rPr>
        <w:t>Chapter 18 in Radar Handbook</w:t>
      </w:r>
      <w:r>
        <w:rPr>
          <w:sz w:val="24"/>
          <w:szCs w:val="24"/>
        </w:rPr>
        <w:t xml:space="preserve">,  </w:t>
      </w:r>
      <w:r w:rsidRPr="003A2DC9">
        <w:rPr>
          <w:sz w:val="24"/>
          <w:szCs w:val="24"/>
        </w:rPr>
        <w:t>Third Edition Merrill Skolnik</w:t>
      </w:r>
      <w:r>
        <w:rPr>
          <w:sz w:val="24"/>
          <w:szCs w:val="24"/>
        </w:rPr>
        <w:t xml:space="preserve"> (ed.), </w:t>
      </w:r>
      <w:r w:rsidRPr="003A2DC9">
        <w:rPr>
          <w:sz w:val="24"/>
          <w:szCs w:val="24"/>
        </w:rPr>
        <w:t>McGraw-Hill Professional</w:t>
      </w:r>
      <w:r>
        <w:rPr>
          <w:sz w:val="24"/>
          <w:szCs w:val="24"/>
        </w:rPr>
        <w:t>.</w:t>
      </w:r>
      <w:r w:rsidRPr="003A2DC9">
        <w:rPr>
          <w:sz w:val="24"/>
          <w:szCs w:val="24"/>
        </w:rPr>
        <w:t xml:space="preserve"> 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val="sv-SE"/>
        </w:rPr>
        <w:t xml:space="preserve">Rao Y.S., Kumar V., Singh G., G. Venkataraman and Snehmani ., 2008. </w:t>
      </w:r>
      <w:r w:rsidRPr="00AF1F3E">
        <w:t>The loss of coherence in the InSAR images of Himalayan Glaciers, Proceedings of international workshop on Snow, Ice, Glacier and Avalanches, held at IIT Bombay during Jan. 7-9, 2008, 232-239.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Rao, Y.S., Venkataraman, G. and Singh G.., 2006. ENVISAT-ASAR data analysis for snow cover mapping over Gangotri region. </w:t>
      </w:r>
      <w:r w:rsidRPr="00AF1F3E">
        <w:rPr>
          <w:i/>
          <w:iCs/>
        </w:rPr>
        <w:t>Proc. SPIE</w:t>
      </w:r>
      <w:r w:rsidRPr="00AF1F3E">
        <w:t xml:space="preserve">. </w:t>
      </w:r>
      <w:r w:rsidRPr="00AF1F3E">
        <w:rPr>
          <w:bCs/>
        </w:rPr>
        <w:t>6410,</w:t>
      </w:r>
      <w:r w:rsidRPr="00AF1F3E">
        <w:t xml:space="preserve"> 59-66. (</w:t>
      </w:r>
      <w:hyperlink r:id="rId8" w:history="1">
        <w:r w:rsidRPr="00AF1F3E">
          <w:rPr>
            <w:rStyle w:val="Hyperlink"/>
          </w:rPr>
          <w:t>doi:</w:t>
        </w:r>
      </w:hyperlink>
      <w:r w:rsidRPr="00AF1F3E">
        <w:t>10.1117/12.693845).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rPr>
          <w:lang w:val="en-US"/>
        </w:rPr>
        <w:t xml:space="preserve"> </w:t>
      </w:r>
      <w:r w:rsidRPr="00AF1F3E">
        <w:rPr>
          <w:lang w:val="de-DE" w:bidi="hi-IN"/>
        </w:rPr>
        <w:t xml:space="preserve">Reber, B., Matzier, C., and Schanda, E., 1987. </w:t>
      </w:r>
      <w:r w:rsidRPr="00AF1F3E">
        <w:rPr>
          <w:lang w:bidi="hi-IN"/>
        </w:rPr>
        <w:t xml:space="preserve">Microwave signatures of snow crusts: Modeling and measurements. </w:t>
      </w:r>
      <w:r w:rsidRPr="00AF1F3E">
        <w:rPr>
          <w:i/>
          <w:iCs/>
          <w:lang w:bidi="hi-IN"/>
        </w:rPr>
        <w:t>Int. J. Rem. Sens.</w:t>
      </w:r>
      <w:r w:rsidRPr="00AF1F3E">
        <w:rPr>
          <w:lang w:bidi="hi-IN"/>
        </w:rPr>
        <w:t xml:space="preserve">, </w:t>
      </w:r>
      <w:r w:rsidRPr="00AF1F3E">
        <w:rPr>
          <w:b/>
          <w:bCs/>
          <w:lang w:bidi="hi-IN"/>
        </w:rPr>
        <w:t>8</w:t>
      </w:r>
      <w:r w:rsidRPr="00AF1F3E">
        <w:rPr>
          <w:lang w:bidi="hi-IN"/>
        </w:rPr>
        <w:t>, 1649-1665.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 xml:space="preserve">Rignot, E., Chellapa, R., and Dubois, P. 1992. Unsupervised segmentation of polarimetric SAR data using the covariance matrix. </w:t>
      </w:r>
      <w:r w:rsidRPr="00AF1F3E">
        <w:rPr>
          <w:i/>
          <w:iCs/>
        </w:rPr>
        <w:t>IEEE Trans. Geosci. Rem. Sens.,</w:t>
      </w:r>
      <w:r w:rsidRPr="00AF1F3E">
        <w:rPr>
          <w:b/>
          <w:bCs/>
          <w:i/>
          <w:iCs/>
        </w:rPr>
        <w:t xml:space="preserve"> </w:t>
      </w:r>
      <w:r w:rsidRPr="00AF1F3E">
        <w:rPr>
          <w:b/>
          <w:bCs/>
        </w:rPr>
        <w:t>30</w:t>
      </w:r>
      <w:r w:rsidRPr="00AF1F3E">
        <w:t>, 697–705.</w:t>
      </w:r>
    </w:p>
    <w:p w:rsidR="00105763" w:rsidRDefault="00105763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 Robinson, D.A., 1993: Monitoring Northern Hemisphere snow cover. Snow Watch ‘92: Detection Strategies for Snow and Ice. Glaciological Data Report, GD-</w:t>
      </w:r>
      <w:r w:rsidRPr="00AF1F3E">
        <w:rPr>
          <w:b/>
          <w:bCs/>
        </w:rPr>
        <w:t>25</w:t>
      </w:r>
      <w:r w:rsidRPr="00AF1F3E">
        <w:t>, 1-25.</w:t>
      </w:r>
      <w:r>
        <w:t xml:space="preserve"> </w:t>
      </w:r>
    </w:p>
    <w:p w:rsidR="00105763" w:rsidRPr="00E73AA2" w:rsidRDefault="00105763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E73AA2">
        <w:lastRenderedPageBreak/>
        <w:t>Rosenqvist A., Shimada M., Norimasa and Ito W.M., 2007. ALOS PALSAR: A pathfinder mission for global-scale monitoring of the environment,</w:t>
      </w:r>
      <w:r w:rsidRPr="00E73AA2">
        <w:rPr>
          <w:i/>
          <w:iCs/>
        </w:rPr>
        <w:t xml:space="preserve"> IEEE Trans. Geosci. Rem. Sens.</w:t>
      </w:r>
      <w:r w:rsidRPr="00E73AA2">
        <w:t xml:space="preserve">, </w:t>
      </w:r>
      <w:r w:rsidRPr="00E73AA2">
        <w:rPr>
          <w:b/>
        </w:rPr>
        <w:t>45</w:t>
      </w:r>
      <w:r w:rsidRPr="00E73AA2">
        <w:t>, 3307-3316.</w:t>
      </w:r>
      <w:r w:rsidRPr="00E73AA2">
        <w:rPr>
          <w:b/>
        </w:rPr>
        <w:t xml:space="preserve"> </w:t>
      </w:r>
    </w:p>
    <w:p w:rsidR="00105763" w:rsidRPr="00AF1F3E" w:rsidRDefault="00105763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Rosich, B. and Meadows, P., 2004. Absolute calibration of ASAR level 1 products”, Issue 1, </w:t>
      </w:r>
      <w:r w:rsidRPr="00AF1F3E">
        <w:rPr>
          <w:lang w:bidi="hi-IN"/>
        </w:rPr>
        <w:t>Revision 4,</w:t>
      </w:r>
      <w:r w:rsidRPr="00AF1F3E">
        <w:rPr>
          <w:i/>
          <w:lang w:bidi="hi-IN"/>
        </w:rPr>
        <w:t>ESA, Noordwijk, the Netherlands, Tech. Note</w:t>
      </w:r>
      <w:r w:rsidRPr="00AF1F3E">
        <w:rPr>
          <w:lang w:bidi="hi-IN"/>
        </w:rPr>
        <w:t xml:space="preserve"> ENVI-CLVL-EOPG-TN- 03-0010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Rott H., 1984. The analysis of backscattering properties from SAR data of mountainous regions</w:t>
      </w:r>
      <w:r w:rsidRPr="00AF1F3E">
        <w:rPr>
          <w:i/>
          <w:iCs/>
        </w:rPr>
        <w:t>. IEEE Journal of Oceanic Engineering,   347–355.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rFonts w:eastAsia="Calibri"/>
          <w:lang w:val="en-US"/>
        </w:rPr>
        <w:t xml:space="preserve">Rott H., 2001.Thematic studies in Alpine areas by means of polarimetric SAR and optical imagery, </w:t>
      </w:r>
      <w:r w:rsidRPr="00AF1F3E">
        <w:rPr>
          <w:rFonts w:eastAsia="Calibri"/>
          <w:i/>
          <w:iCs/>
          <w:lang w:val="en-US"/>
        </w:rPr>
        <w:t>Adv. Space Res.</w:t>
      </w:r>
      <w:r w:rsidRPr="00AF1F3E">
        <w:rPr>
          <w:rFonts w:eastAsia="Calibri"/>
          <w:lang w:val="en-US"/>
        </w:rPr>
        <w:t xml:space="preserve">, </w:t>
      </w:r>
      <w:r w:rsidRPr="00AF1F3E">
        <w:rPr>
          <w:rFonts w:eastAsia="Calibri"/>
          <w:b/>
          <w:bCs/>
          <w:lang w:val="en-US"/>
        </w:rPr>
        <w:t xml:space="preserve">14, </w:t>
      </w:r>
      <w:r w:rsidRPr="00AF1F3E">
        <w:rPr>
          <w:rFonts w:eastAsia="Calibri"/>
          <w:lang w:val="en-US"/>
        </w:rPr>
        <w:t xml:space="preserve">217-226. 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Rott H., Davis R., and Dozier J., 1992. Polarimetric and multi-frequency SAR signatures of wet snow, Proc. IGARSS’92, 1658-1660. 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val="en-US"/>
        </w:rPr>
        <w:t xml:space="preserve">Rott H., Matzler N., Strobi D., Bruzzi S., and Lenhart K., 1988. </w:t>
      </w:r>
      <w:r w:rsidRPr="00AF1F3E">
        <w:t>Study on SAR land applications for snow and glacier monitoring, Contact Report 6618/85/F/FL(SC), ESA, 1988.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Rott H., and Nagler T., 1992. Snow and glacier investigations by ERS-1 SAR, First results in Proc. </w:t>
      </w:r>
      <w:r w:rsidRPr="00AF1F3E">
        <w:rPr>
          <w:i/>
        </w:rPr>
        <w:t>1</w:t>
      </w:r>
      <w:r w:rsidRPr="00AF1F3E">
        <w:rPr>
          <w:i/>
          <w:vertAlign w:val="superscript"/>
        </w:rPr>
        <w:t>st</w:t>
      </w:r>
      <w:r w:rsidRPr="00AF1F3E">
        <w:rPr>
          <w:i/>
        </w:rPr>
        <w:t xml:space="preserve"> ERS-1 symposium, ESA SP-359</w:t>
      </w:r>
      <w:r w:rsidRPr="00AF1F3E">
        <w:t>., Nov. 4-6, 1992, ESA, 577-582.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Rott  H. and Nagler T., 1993. Capabilities of ERS-1 SAR for snow and glacier monitoring in alpine areas.</w:t>
      </w:r>
      <w:r w:rsidRPr="00AF1F3E">
        <w:rPr>
          <w:i/>
          <w:iCs/>
        </w:rPr>
        <w:t xml:space="preserve"> Proceedings of the Second ERS-1 Symposium, 1–6, ESA SP-359.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Rott H. and Nagler T., 1995. Monitoring temporal dynamics of snowmelt with ERS-1 SAR. </w:t>
      </w:r>
      <w:r w:rsidRPr="00AF1F3E">
        <w:rPr>
          <w:i/>
          <w:iCs/>
        </w:rPr>
        <w:t>Proceedings of IGARSS 95,</w:t>
      </w:r>
      <w:r w:rsidRPr="00AF1F3E">
        <w:t xml:space="preserve"> Fierenze, 1747–1749.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Rott H., Nagler T. and D.-M. Floricioiu, 1995. Snow and glacier parameters derived from single channel and multi-parameter SAR. </w:t>
      </w:r>
      <w:r w:rsidRPr="00AF1F3E">
        <w:rPr>
          <w:rStyle w:val="HTMLCite"/>
        </w:rPr>
        <w:t>Proc. of Int. Symp. on Retrieval of Bio- and Geophysical Parameters from SAR Data for Land Applications</w:t>
      </w:r>
      <w:r w:rsidRPr="00AF1F3E">
        <w:t xml:space="preserve"> , Toulouse, Oct. 1995.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lastRenderedPageBreak/>
        <w:t>Rumsey, V.H. 1951. Transmission between elliptically polarized antennas.</w:t>
      </w:r>
      <w:r w:rsidRPr="00AF1F3E">
        <w:rPr>
          <w:i/>
          <w:iCs/>
          <w:color w:val="292526"/>
        </w:rPr>
        <w:t>Proceedings of the IRE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39</w:t>
      </w:r>
      <w:r w:rsidRPr="00AF1F3E">
        <w:rPr>
          <w:color w:val="292526"/>
        </w:rPr>
        <w:t>, 535–540.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Scheuchl, B., Caves, R., Cumming, I., and Staples, G., 2001. Automated Ice Classification Using Spaceborne Polarimetric SAR Data.</w:t>
      </w:r>
      <w:r w:rsidRPr="00AF1F3E">
        <w:rPr>
          <w:i/>
          <w:iCs/>
        </w:rPr>
        <w:t xml:space="preserve"> Proc. IGARSS’01</w:t>
      </w:r>
      <w:r w:rsidRPr="00AF1F3E">
        <w:t>, 3117-3119</w:t>
      </w:r>
      <w:r w:rsidRPr="00AF1F3E">
        <w:rPr>
          <w:i/>
          <w:iCs/>
        </w:rPr>
        <w:t>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Schou, J., and Skriver, H. 2001. Restoration of polarimetric SAR images using simulated annealing.</w:t>
      </w:r>
      <w:r w:rsidRPr="00AF1F3E">
        <w:rPr>
          <w:i/>
          <w:iCs/>
        </w:rPr>
        <w:t xml:space="preserve"> IEEE Trans. Geosci. Rem. Sens.,</w:t>
      </w:r>
      <w:r w:rsidRPr="00AF1F3E">
        <w:rPr>
          <w:b/>
          <w:bCs/>
          <w:i/>
          <w:iCs/>
        </w:rPr>
        <w:t xml:space="preserve"> </w:t>
      </w:r>
      <w:r w:rsidRPr="00AF1F3E">
        <w:rPr>
          <w:b/>
          <w:bCs/>
        </w:rPr>
        <w:t>39</w:t>
      </w:r>
      <w:r w:rsidRPr="00AF1F3E">
        <w:t>, 2005–2016.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  <w:lang w:val="fr-FR"/>
        </w:rPr>
      </w:pPr>
      <w:r w:rsidRPr="00AF1F3E">
        <w:rPr>
          <w:color w:val="292526"/>
        </w:rPr>
        <w:t xml:space="preserve">Schuler, D.L., Lee, J.S., Ainsworth, T.L., and Grues, M.R., 2000. Terrain topography measurement using multipass polarimetric synthetic aperture radar data. </w:t>
      </w:r>
      <w:r w:rsidRPr="00AF1F3E">
        <w:rPr>
          <w:i/>
          <w:iCs/>
          <w:color w:val="292526"/>
          <w:lang w:val="fr-FR"/>
        </w:rPr>
        <w:t>Radio Science</w:t>
      </w:r>
      <w:r w:rsidRPr="00AF1F3E">
        <w:rPr>
          <w:color w:val="292526"/>
          <w:lang w:val="fr-FR"/>
        </w:rPr>
        <w:t xml:space="preserve">, </w:t>
      </w:r>
      <w:r w:rsidRPr="00AF1F3E">
        <w:rPr>
          <w:b/>
          <w:bCs/>
          <w:color w:val="292526"/>
          <w:lang w:val="fr-FR"/>
        </w:rPr>
        <w:t>35</w:t>
      </w:r>
      <w:r w:rsidRPr="00AF1F3E">
        <w:rPr>
          <w:color w:val="292526"/>
          <w:lang w:val="fr-FR"/>
        </w:rPr>
        <w:t>, 813–832.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rPr>
          <w:color w:val="292526"/>
          <w:lang w:val="fr-FR"/>
        </w:rPr>
        <w:t xml:space="preserve">Schuler, D.L., Lee, J.S., and De Grandi, G. 1996. </w:t>
      </w:r>
      <w:r w:rsidRPr="00AF1F3E">
        <w:rPr>
          <w:color w:val="292526"/>
        </w:rPr>
        <w:t xml:space="preserve">Measurement of topography using polarimetric SAR images. </w:t>
      </w:r>
      <w:r w:rsidRPr="00AF1F3E">
        <w:rPr>
          <w:i/>
          <w:iCs/>
        </w:rPr>
        <w:t>IEEE Trans. Geosci. Rem. Sens.,</w:t>
      </w:r>
      <w:r w:rsidRPr="00AF1F3E">
        <w:rPr>
          <w:color w:val="292526"/>
        </w:rPr>
        <w:t xml:space="preserve"> </w:t>
      </w:r>
      <w:r w:rsidRPr="00AF1F3E">
        <w:rPr>
          <w:b/>
          <w:bCs/>
          <w:color w:val="292526"/>
        </w:rPr>
        <w:t>34</w:t>
      </w:r>
      <w:r w:rsidRPr="00AF1F3E">
        <w:rPr>
          <w:color w:val="292526"/>
        </w:rPr>
        <w:t>, 1210–1221.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Schwerdt, M., Hounam, D., Molkenthin, T., and Alvarez-Peres, J.L. 2003. Calibration concepts for multiple mode high resolution SARs like TerraSAR-X. In </w:t>
      </w:r>
      <w:r w:rsidRPr="00AF1F3E">
        <w:rPr>
          <w:i/>
          <w:iCs/>
        </w:rPr>
        <w:t>ASAR/CEOS’2003, Proceedings of the Advanced SAR Workshop</w:t>
      </w:r>
      <w:r w:rsidRPr="00AF1F3E">
        <w:t>, 24–27 June 2003, Montréal, Que. Canadian Space Agency, St. Hubert, Que.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rStyle w:val="Emphasis"/>
          <w:i w:val="0"/>
          <w:iCs w:val="0"/>
        </w:rPr>
        <w:t xml:space="preserve">Shi, J., 2004. A numerical simulation of estimating snow wetness with ASAR, </w:t>
      </w:r>
      <w:r w:rsidRPr="00AF1F3E">
        <w:rPr>
          <w:i/>
          <w:iCs/>
        </w:rPr>
        <w:t xml:space="preserve">Proc. IGARSS’04, </w:t>
      </w:r>
      <w:r w:rsidRPr="00AF1F3E">
        <w:t xml:space="preserve"> 922-924.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rStyle w:val="Emphasis"/>
          <w:i w:val="0"/>
          <w:iCs w:val="0"/>
        </w:rPr>
      </w:pPr>
      <w:r w:rsidRPr="00AF1F3E">
        <w:t xml:space="preserve">Shi J. and Dozier J. 1993. Measurements of snow and glacier covered areas with single polarization SAR, </w:t>
      </w:r>
      <w:r w:rsidRPr="00AF1F3E">
        <w:rPr>
          <w:i/>
        </w:rPr>
        <w:t>Annals of Glaciology</w:t>
      </w:r>
      <w:r w:rsidRPr="00AF1F3E">
        <w:t>,</w:t>
      </w:r>
      <w:r w:rsidRPr="00AF1F3E">
        <w:rPr>
          <w:b/>
          <w:bCs/>
        </w:rPr>
        <w:t xml:space="preserve"> 17</w:t>
      </w:r>
      <w:r w:rsidRPr="00AF1F3E">
        <w:t>, 72-76.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>Shi J. and Dozier J., 1995a. SIR-C/X SAR investigations of snow properties in alpine region.</w:t>
      </w:r>
      <w:r w:rsidRPr="00AF1F3E">
        <w:rPr>
          <w:i/>
          <w:iCs/>
        </w:rPr>
        <w:t xml:space="preserve"> Proc. IGARSS’95</w:t>
      </w:r>
      <w:r w:rsidRPr="00AF1F3E">
        <w:t xml:space="preserve">, 1508-1510. 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>Shi J. and Dozier J., 1995b. Inferring snow wetness using c-band data from SIR-C’s polarimetric synthetic aperture radar.</w:t>
      </w:r>
      <w:r w:rsidRPr="00AF1F3E">
        <w:rPr>
          <w:i/>
          <w:iCs/>
        </w:rPr>
        <w:t xml:space="preserve"> IEEE Trans. Geosci. Rem. Sens., </w:t>
      </w:r>
      <w:r w:rsidRPr="00AF1F3E">
        <w:rPr>
          <w:b/>
          <w:bCs/>
        </w:rPr>
        <w:t>33</w:t>
      </w:r>
      <w:r w:rsidRPr="00AF1F3E">
        <w:t>, 905-914.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Shi J. and Dozier J., 1996. Estimation of snow water equivalence using SIR-C/X-SAR, Proceedings IGARSS '96, IEEE No. 96CH35875, vol. IV,. 2002-2004, 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lastRenderedPageBreak/>
        <w:t xml:space="preserve">Shi J. and Dozier J., 1997. Mapping of seasonal snow with SIR C/X-SAR in mountaneous area. </w:t>
      </w:r>
      <w:r w:rsidRPr="00AF1F3E">
        <w:rPr>
          <w:i/>
          <w:iCs/>
        </w:rPr>
        <w:t>Remote Sens. Environ.</w:t>
      </w:r>
      <w:r w:rsidRPr="00AF1F3E">
        <w:rPr>
          <w:b/>
          <w:bCs/>
          <w:i/>
          <w:iCs/>
        </w:rPr>
        <w:t xml:space="preserve"> </w:t>
      </w:r>
      <w:r w:rsidRPr="00AF1F3E">
        <w:rPr>
          <w:b/>
          <w:bCs/>
        </w:rPr>
        <w:t>59</w:t>
      </w:r>
      <w:r w:rsidRPr="00AF1F3E">
        <w:t>: 294-307.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Shi J. and Dozier J., 2000. Estimation of snow water equivalence using SIR-C/X SAR, Part I: inferring snow density and subsurface properties.</w:t>
      </w:r>
      <w:r w:rsidRPr="00AF1F3E">
        <w:rPr>
          <w:i/>
          <w:iCs/>
        </w:rPr>
        <w:t xml:space="preserve"> IEEE Journal of Geoscience and Remote Sensing, </w:t>
      </w:r>
      <w:r w:rsidRPr="00AF1F3E">
        <w:rPr>
          <w:b/>
          <w:bCs/>
        </w:rPr>
        <w:t xml:space="preserve">38, </w:t>
      </w:r>
      <w:r w:rsidRPr="00AF1F3E">
        <w:t>2465–2474.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  <w:rPr>
          <w:lang w:bidi="hi-IN"/>
        </w:rPr>
      </w:pPr>
      <w:r w:rsidRPr="00AF1F3E">
        <w:rPr>
          <w:lang w:bidi="hi-IN"/>
        </w:rPr>
        <w:t xml:space="preserve">Shi, J., Dozier, J. and Davis, R. E., 1990. Simulation of snow-depth estimation from multi-frequency radar, </w:t>
      </w:r>
      <w:r w:rsidRPr="00AF1F3E">
        <w:rPr>
          <w:i/>
          <w:iCs/>
          <w:lang w:bidi="hi-IN"/>
        </w:rPr>
        <w:t>Proc. IGARSS’90,</w:t>
      </w:r>
      <w:r w:rsidRPr="00AF1F3E">
        <w:rPr>
          <w:lang w:bidi="hi-IN"/>
        </w:rPr>
        <w:t>. 1129–1132.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Shi J., Dozier J.  and Rott, H., 1993. Deriving snow liquid water using C-band polarimetric SAR.</w:t>
      </w:r>
      <w:r w:rsidRPr="00AF1F3E">
        <w:rPr>
          <w:i/>
          <w:iCs/>
        </w:rPr>
        <w:t xml:space="preserve"> Proc. IGARSS’93, </w:t>
      </w:r>
      <w:r w:rsidRPr="00AF1F3E">
        <w:t>1038-1041</w:t>
      </w:r>
      <w:r w:rsidRPr="00AF1F3E">
        <w:rPr>
          <w:i/>
          <w:iCs/>
        </w:rPr>
        <w:t>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Shi J., Dozier J. and Rott H., 1994. Snow mapping in alpine regions with synthetic aperture radar.</w:t>
      </w:r>
      <w:r w:rsidRPr="00AF1F3E">
        <w:rPr>
          <w:i/>
          <w:iCs/>
        </w:rPr>
        <w:t xml:space="preserve"> IEEE Journal of Geoscience and Remote Sensing, </w:t>
      </w:r>
      <w:r w:rsidRPr="00AF1F3E">
        <w:rPr>
          <w:b/>
          <w:bCs/>
        </w:rPr>
        <w:t>32</w:t>
      </w:r>
      <w:r w:rsidRPr="00AF1F3E">
        <w:t xml:space="preserve"> 152–158.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Sinclair, G., 1950. The Transmission and Reception of Elliptically Polarized Wave.</w:t>
      </w:r>
      <w:r w:rsidRPr="00AF1F3E">
        <w:rPr>
          <w:i/>
          <w:iCs/>
        </w:rPr>
        <w:t xml:space="preserve"> Proceedings of the IRE, </w:t>
      </w:r>
      <w:r w:rsidRPr="00AF1F3E">
        <w:rPr>
          <w:b/>
          <w:bCs/>
        </w:rPr>
        <w:t>38</w:t>
      </w:r>
      <w:r w:rsidRPr="00AF1F3E">
        <w:t>, 148-151.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Singh G., Kumar Vijay, Mohite Kishor, Venkataraman G., Rao Y.S. and         Snehmani, 2006. Snow wetness estimation in Himalayan snow covered regions using ENVISAT-ASAR data”, </w:t>
      </w:r>
      <w:r w:rsidRPr="00AF1F3E">
        <w:rPr>
          <w:i/>
          <w:iCs/>
        </w:rPr>
        <w:t>Proc. SPIE,</w:t>
      </w:r>
      <w:r w:rsidRPr="00AF1F3E">
        <w:t xml:space="preserve"> </w:t>
      </w:r>
      <w:r w:rsidRPr="00AF1F3E">
        <w:rPr>
          <w:b/>
        </w:rPr>
        <w:t>6410</w:t>
      </w:r>
      <w:r w:rsidRPr="00AF1F3E">
        <w:rPr>
          <w:bCs/>
        </w:rPr>
        <w:t>, 67-7</w:t>
      </w:r>
      <w:r w:rsidRPr="00AF1F3E">
        <w:t>8.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Singh G., Kumar Vijay, Mohite Kishor, Venkataraman, G., Rao, Y.S., and Snehmani, 2007. ENVISAT-ASAR single polarized SLC data analysis for the study of snow pack characteristics, </w:t>
      </w:r>
      <w:r w:rsidRPr="00AF1F3E">
        <w:rPr>
          <w:i/>
          <w:iCs/>
        </w:rPr>
        <w:t>SPIE Proc.</w:t>
      </w:r>
      <w:r w:rsidRPr="00AF1F3E">
        <w:t xml:space="preserve"> Vol. 6677.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Singh G., Kumar Vijay, Mohite Kishor, Venkataraman G., Rao Y.S. and         Snehmani, 2007. Envisat-ASAR SLC data analysis for snow pack characteristics study. Presented at </w:t>
      </w:r>
      <w:r w:rsidRPr="00AF1F3E">
        <w:rPr>
          <w:i/>
          <w:iCs/>
        </w:rPr>
        <w:t>Workshop on “Glacier in Watershed and Global Hydrology”</w:t>
      </w:r>
      <w:r w:rsidRPr="00AF1F3E">
        <w:t>, Obergurgul, Austria.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Singh G., and Venkataraman G., 2007. Snow wetness estimation using advanced synthetic aperture radar data. </w:t>
      </w:r>
      <w:r w:rsidRPr="00AF1F3E">
        <w:rPr>
          <w:i/>
        </w:rPr>
        <w:t xml:space="preserve">Journal of Applied Remote Sensing </w:t>
      </w:r>
      <w:r w:rsidRPr="00AF1F3E">
        <w:rPr>
          <w:bCs/>
        </w:rPr>
        <w:t>1</w:t>
      </w:r>
      <w:r w:rsidRPr="00AF1F3E">
        <w:t>:013521 (</w:t>
      </w:r>
      <w:hyperlink r:id="rId9" w:history="1">
        <w:r w:rsidRPr="00AF1F3E">
          <w:rPr>
            <w:rStyle w:val="Hyperlink"/>
          </w:rPr>
          <w:t>doi:</w:t>
        </w:r>
      </w:hyperlink>
      <w:r w:rsidRPr="00AF1F3E">
        <w:t>10.1117/1.2768622).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lastRenderedPageBreak/>
        <w:t xml:space="preserve">Singh G. and Venkataraman G., 2009. Snow density estimation using polarimetric ASAR data”, </w:t>
      </w:r>
      <w:r w:rsidRPr="00AF1F3E">
        <w:rPr>
          <w:i/>
          <w:iCs/>
        </w:rPr>
        <w:t xml:space="preserve">Proc. IEEE Micowave08, </w:t>
      </w:r>
      <w:r w:rsidRPr="00AF1F3E">
        <w:t>.463-466.</w:t>
      </w:r>
    </w:p>
    <w:p w:rsidR="00365D62" w:rsidRPr="00AF1F3E" w:rsidRDefault="00365D62" w:rsidP="004237E3">
      <w:pPr>
        <w:tabs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Singh G., Venkataraman G., Kumar V, Rao Y.S. and Snehmani, 2008. The H/A/Alpha polarimetric decomposition theorem and complex wishart distribution for snow cover monitoring. </w:t>
      </w:r>
      <w:r w:rsidRPr="00AF1F3E">
        <w:rPr>
          <w:i/>
        </w:rPr>
        <w:t>Presented in</w:t>
      </w:r>
      <w:r w:rsidRPr="00AF1F3E">
        <w:rPr>
          <w:i/>
          <w:iCs/>
        </w:rPr>
        <w:t xml:space="preserve"> IGARSS’08</w:t>
      </w:r>
      <w:r w:rsidRPr="00AF1F3E">
        <w:t xml:space="preserve"> at Bostan, USA.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bidi="hi-IN"/>
        </w:rPr>
        <w:t>Singh, G,</w:t>
      </w:r>
      <w:r w:rsidRPr="00AF1F3E">
        <w:rPr>
          <w:iCs/>
        </w:rPr>
        <w:t xml:space="preserve"> Venkataraman G., Rao Y.S. and Snehmani, 2008.</w:t>
      </w:r>
      <w:r w:rsidRPr="00AF1F3E">
        <w:t xml:space="preserve"> Insar coherence measurement techniques for snow cover mapping in Himalayan region,”</w:t>
      </w:r>
      <w:r w:rsidRPr="00AF1F3E">
        <w:rPr>
          <w:i/>
        </w:rPr>
        <w:t xml:space="preserve"> Proc. of IEEE IGRASS’08</w:t>
      </w:r>
      <w:r w:rsidRPr="00AF1F3E">
        <w:t>,</w:t>
      </w:r>
      <w:r w:rsidRPr="00AF1F3E">
        <w:rPr>
          <w:b/>
          <w:bCs/>
        </w:rPr>
        <w:t>. 4</w:t>
      </w:r>
      <w:r w:rsidRPr="00AF1F3E">
        <w:t>, 1077-1080.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rPr>
          <w:lang w:val="en-US"/>
        </w:rPr>
        <w:t xml:space="preserve">Smith, A. J., van den Broek, A. C., and Dekker R. J., 1998. </w:t>
      </w:r>
      <w:r w:rsidRPr="00AF1F3E">
        <w:t>Landuse Classification Using PHARUS Polarimetric Radar.</w:t>
      </w:r>
      <w:r w:rsidRPr="00AF1F3E">
        <w:rPr>
          <w:i/>
          <w:iCs/>
        </w:rPr>
        <w:t xml:space="preserve"> In Proceedings of the 2nd International Workshop on Retrieval of Bio- &amp; Geo-physical Parameters from SAR Data for Land Applications, 21-23 October 1998, Netherlands.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Souyris, J.C.</w:t>
      </w:r>
      <w:r w:rsidRPr="00AF1F3E">
        <w:rPr>
          <w:i/>
          <w:iCs/>
        </w:rPr>
        <w:t xml:space="preserve">, </w:t>
      </w:r>
      <w:r w:rsidRPr="00AF1F3E">
        <w:t>Imbo, P., Fjørtoft, R.</w:t>
      </w:r>
      <w:r w:rsidRPr="00AF1F3E">
        <w:rPr>
          <w:i/>
          <w:iCs/>
        </w:rPr>
        <w:t xml:space="preserve">, </w:t>
      </w:r>
      <w:r w:rsidRPr="00AF1F3E">
        <w:t>Mingot, S., Lee, J.S.</w:t>
      </w:r>
      <w:r w:rsidRPr="00AF1F3E">
        <w:rPr>
          <w:i/>
          <w:iCs/>
        </w:rPr>
        <w:t>,</w:t>
      </w:r>
      <w:r w:rsidRPr="00AF1F3E">
        <w:t xml:space="preserve"> 2005</w:t>
      </w:r>
      <w:r w:rsidRPr="00AF1F3E">
        <w:rPr>
          <w:i/>
          <w:iCs/>
        </w:rPr>
        <w:t xml:space="preserve"> </w:t>
      </w:r>
      <w:r w:rsidRPr="00AF1F3E">
        <w:rPr>
          <w:iCs/>
        </w:rPr>
        <w:t xml:space="preserve">Compact Polarimetry Based on Symmetry Properties of Geophysical Media: The </w:t>
      </w:r>
      <w:r w:rsidRPr="00AF1F3E">
        <w:t>π</w:t>
      </w:r>
      <w:r w:rsidRPr="00AF1F3E">
        <w:rPr>
          <w:iCs/>
        </w:rPr>
        <w:t>/4 Mode</w:t>
      </w:r>
      <w:r w:rsidRPr="00AF1F3E">
        <w:rPr>
          <w:i/>
          <w:iCs/>
        </w:rPr>
        <w:t xml:space="preserve">, </w:t>
      </w:r>
      <w:r w:rsidRPr="00AF1F3E">
        <w:rPr>
          <w:i/>
        </w:rPr>
        <w:t>IEEE Trans. Geosci. Remote Sens.</w:t>
      </w:r>
      <w:r w:rsidRPr="00AF1F3E">
        <w:t xml:space="preserve">, </w:t>
      </w:r>
      <w:r w:rsidRPr="00AF1F3E">
        <w:rPr>
          <w:b/>
        </w:rPr>
        <w:t>43</w:t>
      </w:r>
      <w:r w:rsidRPr="00AF1F3E">
        <w:t>,634 – 646.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Stiles W.H. and Ulaby F.T., 1980. The active and passive microwave response to snow parameters – 1. Wetness.</w:t>
      </w:r>
      <w:r w:rsidRPr="00AF1F3E">
        <w:rPr>
          <w:i/>
          <w:iCs/>
        </w:rPr>
        <w:t xml:space="preserve"> Journal of Geophysical Research</w:t>
      </w:r>
      <w:r w:rsidRPr="00AF1F3E">
        <w:t xml:space="preserve">, </w:t>
      </w:r>
      <w:r w:rsidRPr="00AF1F3E">
        <w:rPr>
          <w:b/>
          <w:bCs/>
        </w:rPr>
        <w:t xml:space="preserve">85, </w:t>
      </w:r>
      <w:r w:rsidRPr="00AF1F3E">
        <w:t xml:space="preserve">1037–1044. 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 Strozzi, T. and Matzler, C., 1998. Backscattering measurements of Alpine snow covers at 5.3 and 35 GHz.  </w:t>
      </w:r>
      <w:r w:rsidRPr="00AF1F3E">
        <w:rPr>
          <w:i/>
          <w:iCs/>
        </w:rPr>
        <w:t>IEEE Trans. Geosci. Rem. Sens.</w:t>
      </w:r>
      <w:r w:rsidRPr="00AF1F3E">
        <w:t xml:space="preserve">, </w:t>
      </w:r>
      <w:r w:rsidRPr="00AF1F3E">
        <w:rPr>
          <w:b/>
          <w:bCs/>
        </w:rPr>
        <w:t>36</w:t>
      </w:r>
      <w:r w:rsidRPr="00AF1F3E">
        <w:t>, 838-848.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Strozzi, T. ,  Wegmuller, U. and Matzler C., 1999.Mapping wet snow covers with SAR interferometry,” </w:t>
      </w:r>
      <w:r w:rsidRPr="00AF1F3E">
        <w:rPr>
          <w:i/>
          <w:iCs/>
        </w:rPr>
        <w:t>Int. J. Rem. Sens.</w:t>
      </w:r>
      <w:r w:rsidRPr="00AF1F3E">
        <w:t xml:space="preserve">, </w:t>
      </w:r>
      <w:r w:rsidRPr="00AF1F3E">
        <w:rPr>
          <w:b/>
          <w:bCs/>
        </w:rPr>
        <w:t>20</w:t>
      </w:r>
      <w:r w:rsidRPr="00AF1F3E">
        <w:t>,  2395–2403.</w:t>
      </w:r>
      <w:r w:rsidRPr="00AF1F3E">
        <w:rPr>
          <w:rFonts w:eastAsia="SimSun"/>
          <w:lang w:eastAsia="zh-CN"/>
        </w:rPr>
        <w:t xml:space="preserve">  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Suzuki, M. Sasaki, M. Murata, K. Fujino, K. and Yamaguchi, Y. 1995, Evaluation of data obtained from satellite microwave sensors used for snow pack observations.  Final report of JERS-1/ERS-1 system verification program, NASDA, JAPAN, II, 2-530 to 2-538. 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lastRenderedPageBreak/>
        <w:t xml:space="preserve">Swartz, A.A., Yueh, H.A., Kong, J.A., Novak, L.M., and Shin, R.T. 1988. Optimal polarizations for archiving maximum contrast in radar images. </w:t>
      </w:r>
      <w:r w:rsidRPr="00AF1F3E">
        <w:rPr>
          <w:i/>
          <w:iCs/>
        </w:rPr>
        <w:t>Journal of Geophysical Research</w:t>
      </w:r>
      <w:r w:rsidRPr="00AF1F3E">
        <w:t>,</w:t>
      </w:r>
      <w:r w:rsidRPr="00AF1F3E">
        <w:rPr>
          <w:b/>
          <w:bCs/>
        </w:rPr>
        <w:t xml:space="preserve"> 93</w:t>
      </w:r>
      <w:r w:rsidRPr="00AF1F3E">
        <w:t>, 15 252 – 15 260.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Tinga, W.R, Voss,W. A.G, and Blossey, D.F.,1973. Generalized approach to multiphase dielectric mixture theory,</w:t>
      </w:r>
      <w:r w:rsidRPr="00AF1F3E">
        <w:rPr>
          <w:i/>
        </w:rPr>
        <w:t xml:space="preserve"> Journal of Applied Physics</w:t>
      </w:r>
      <w:r w:rsidRPr="00AF1F3E">
        <w:t xml:space="preserve">, </w:t>
      </w:r>
      <w:r w:rsidRPr="00AF1F3E">
        <w:rPr>
          <w:b/>
        </w:rPr>
        <w:t>44</w:t>
      </w:r>
      <w:r w:rsidRPr="00AF1F3E">
        <w:t xml:space="preserve">, 3897-3902. 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Tiuri M., Sihvola A., Nyfors E.G., and Hallikainen M., 1984.The complex dielectric constant of snow at microwave frequencies, IEEE J. Oceanic Engin. </w:t>
      </w:r>
      <w:r w:rsidRPr="00AF1F3E">
        <w:rPr>
          <w:b/>
          <w:bCs/>
        </w:rPr>
        <w:t>9</w:t>
      </w:r>
      <w:r w:rsidRPr="00AF1F3E">
        <w:t>, 377-382.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t xml:space="preserve">Touzi, R. 1999. On the use of polarimetric SAR data for ship detection. In </w:t>
      </w:r>
      <w:r w:rsidRPr="00AF1F3E">
        <w:rPr>
          <w:i/>
          <w:iCs/>
          <w:color w:val="292526"/>
        </w:rPr>
        <w:t>IGARSS’99, Proceedings of the International Geoscience and Remote Sensing Symposium</w:t>
      </w:r>
      <w:r w:rsidRPr="00AF1F3E">
        <w:rPr>
          <w:color w:val="292526"/>
        </w:rPr>
        <w:t>1999, Hamburg, Germany.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lang w:val="fr-FR"/>
        </w:rPr>
      </w:pPr>
      <w:r w:rsidRPr="00AF1F3E">
        <w:t xml:space="preserve">Touzi, R. 2002. A review of SAR image speckle filtering. </w:t>
      </w:r>
      <w:r w:rsidRPr="00AF1F3E">
        <w:rPr>
          <w:i/>
          <w:iCs/>
          <w:lang w:val="fr-FR"/>
        </w:rPr>
        <w:t>IEEE Trans. Geosci. Rem. Sens.,</w:t>
      </w:r>
      <w:r w:rsidRPr="00AF1F3E">
        <w:rPr>
          <w:lang w:val="fr-FR"/>
        </w:rPr>
        <w:t xml:space="preserve"> </w:t>
      </w:r>
      <w:r w:rsidRPr="00AF1F3E">
        <w:rPr>
          <w:b/>
          <w:bCs/>
          <w:lang w:val="fr-FR"/>
        </w:rPr>
        <w:t>40</w:t>
      </w:r>
      <w:r w:rsidRPr="00AF1F3E">
        <w:rPr>
          <w:lang w:val="fr-FR"/>
        </w:rPr>
        <w:t>, 2392–2404.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t xml:space="preserve">Touzi, R., Goze, S., Le Toan, T., Lopes, A., and Mougin, E. 1992. Polarimetric discriminators for SAR images. </w:t>
      </w:r>
      <w:r w:rsidRPr="00AF1F3E">
        <w:rPr>
          <w:i/>
          <w:iCs/>
          <w:color w:val="292526"/>
        </w:rPr>
        <w:t>IEEE Trans. Geosci. Rem. Sens.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30,</w:t>
      </w:r>
      <w:r w:rsidRPr="00AF1F3E">
        <w:rPr>
          <w:color w:val="292526"/>
        </w:rPr>
        <w:t xml:space="preserve"> 973–980.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Touzi, R. and Lopes, A., 1994. The principle of speckle filtering in polarimetric SAR imagery.</w:t>
      </w:r>
      <w:r w:rsidRPr="00AF1F3E">
        <w:rPr>
          <w:i/>
          <w:iCs/>
        </w:rPr>
        <w:t xml:space="preserve">  IEEE Trans. Geosci. Rem. Sens., </w:t>
      </w:r>
      <w:r w:rsidRPr="00AF1F3E">
        <w:rPr>
          <w:b/>
          <w:bCs/>
        </w:rPr>
        <w:t>32</w:t>
      </w:r>
      <w:r w:rsidRPr="00AF1F3E">
        <w:t>, 1110–1114.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Tzeng Y. C. and Chen, K. S., 1998. A fuzzy neural network for SAR image classification.</w:t>
      </w:r>
      <w:r w:rsidRPr="00AF1F3E">
        <w:rPr>
          <w:i/>
          <w:iCs/>
        </w:rPr>
        <w:t xml:space="preserve"> IEEE Trans. Geosci. Rem. Sens.,</w:t>
      </w:r>
      <w:r w:rsidRPr="00AF1F3E">
        <w:rPr>
          <w:b/>
          <w:bCs/>
          <w:i/>
          <w:iCs/>
        </w:rPr>
        <w:t xml:space="preserve"> </w:t>
      </w:r>
      <w:r w:rsidRPr="00AF1F3E">
        <w:rPr>
          <w:b/>
          <w:bCs/>
        </w:rPr>
        <w:t>36</w:t>
      </w:r>
      <w:r w:rsidRPr="00AF1F3E">
        <w:t>, 301–307</w:t>
      </w:r>
      <w:r w:rsidRPr="00AF1F3E">
        <w:rPr>
          <w:i/>
          <w:iCs/>
        </w:rPr>
        <w:t>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Ulaby, F.T., and Elachi, C. 1990.</w:t>
      </w:r>
      <w:r w:rsidRPr="00AF1F3E">
        <w:rPr>
          <w:i/>
          <w:iCs/>
        </w:rPr>
        <w:t xml:space="preserve"> Radar polarimetry for geoscience applications. </w:t>
      </w:r>
      <w:r w:rsidRPr="00AF1F3E">
        <w:t>Artech House, Norwood, Mass.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Ulaby, F. T., Moore, R. K., &amp; Fung, A., 1981. </w:t>
      </w:r>
      <w:r w:rsidRPr="00AF1F3E">
        <w:rPr>
          <w:i/>
          <w:iCs/>
        </w:rPr>
        <w:t>Microwave remote sensing</w:t>
      </w:r>
      <w:r w:rsidRPr="00AF1F3E">
        <w:t>. Vol. I, MA: Addison-Wesley-Longman: Reading.</w:t>
      </w:r>
    </w:p>
    <w:p w:rsidR="00365D62" w:rsidRPr="00AF1F3E" w:rsidRDefault="00365D62" w:rsidP="004237E3">
      <w:pPr>
        <w:pStyle w:val="References"/>
        <w:tabs>
          <w:tab w:val="clear" w:pos="0"/>
          <w:tab w:val="left" w:pos="180"/>
        </w:tabs>
        <w:spacing w:before="360" w:after="240" w:line="360" w:lineRule="auto"/>
        <w:ind w:left="547" w:hanging="547"/>
        <w:jc w:val="both"/>
      </w:pPr>
      <w:r w:rsidRPr="00AF1F3E">
        <w:t xml:space="preserve">Ulaby, F., Moore, R. K., and Fung, A., 1982. </w:t>
      </w:r>
      <w:r w:rsidRPr="00AF1F3E">
        <w:rPr>
          <w:i/>
          <w:iCs/>
        </w:rPr>
        <w:t>Microwave Remote Sensing</w:t>
      </w:r>
      <w:r w:rsidRPr="00AF1F3E">
        <w:t xml:space="preserve">, Active and Passive. Vol. </w:t>
      </w:r>
      <w:r w:rsidRPr="00AF1F3E">
        <w:rPr>
          <w:bCs/>
        </w:rPr>
        <w:t>II.</w:t>
      </w:r>
      <w:r w:rsidRPr="00AF1F3E">
        <w:t xml:space="preserve"> </w:t>
      </w:r>
      <w:r w:rsidRPr="00AF1F3E">
        <w:rPr>
          <w:rFonts w:eastAsia="SimSun"/>
        </w:rPr>
        <w:t>Addison-Wesley: Reading</w:t>
      </w:r>
      <w:r w:rsidRPr="00AF1F3E">
        <w:t>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lastRenderedPageBreak/>
        <w:t>Ulaby F.T., Moore R. K. and Fung A.K., 1986.</w:t>
      </w:r>
      <w:r w:rsidRPr="00AF1F3E">
        <w:rPr>
          <w:i/>
          <w:iCs/>
        </w:rPr>
        <w:t xml:space="preserve"> Microwave Remote Sensing, Active and Passive, From Theory to Applications, </w:t>
      </w:r>
      <w:r w:rsidRPr="00AF1F3E">
        <w:t>Vol. III, Addison-Wesley Publishing Company: Reading, 2162.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Ulaby F.T. and Stiles W.H., 1980. The active and passive microwave response to snow parameters 2. water equivalent of dry snow</w:t>
      </w:r>
      <w:r w:rsidRPr="00AF1F3E">
        <w:rPr>
          <w:i/>
          <w:iCs/>
        </w:rPr>
        <w:t xml:space="preserve">. Journal of Geophysical Research, </w:t>
      </w:r>
      <w:r w:rsidRPr="00AF1F3E">
        <w:rPr>
          <w:b/>
          <w:bCs/>
        </w:rPr>
        <w:t xml:space="preserve">85 , </w:t>
      </w:r>
      <w:r w:rsidRPr="00AF1F3E">
        <w:t>1045–1049</w:t>
      </w:r>
      <w:r w:rsidRPr="00AF1F3E">
        <w:rPr>
          <w:i/>
          <w:iCs/>
        </w:rPr>
        <w:t>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rPr>
          <w:iCs/>
        </w:rPr>
        <w:t>Ulaby F.T. and Stiles W.H., 1981. Microwave response of snow</w:t>
      </w:r>
      <w:r w:rsidRPr="00AF1F3E">
        <w:rPr>
          <w:i/>
          <w:iCs/>
        </w:rPr>
        <w:t>. Advanced Space Research</w:t>
      </w:r>
      <w:r w:rsidRPr="00AF1F3E">
        <w:t xml:space="preserve">, </w:t>
      </w:r>
      <w:r w:rsidRPr="00AF1F3E">
        <w:rPr>
          <w:b/>
          <w:bCs/>
        </w:rPr>
        <w:t>1</w:t>
      </w:r>
      <w:r w:rsidRPr="00AF1F3E">
        <w:t>, 131–149.</w:t>
      </w:r>
      <w:r w:rsidRPr="00AF1F3E">
        <w:rPr>
          <w:i/>
          <w:iCs/>
        </w:rPr>
        <w:t xml:space="preserve"> 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 xml:space="preserve">Ulaby, F.T. Stiles, W.H. and Abdel Razik, M., 1984. Snow cover influence on backscattering from terrain, </w:t>
      </w:r>
      <w:r w:rsidRPr="00AF1F3E">
        <w:rPr>
          <w:i/>
        </w:rPr>
        <w:t>IEEE Trans. Geosci. Rem. Sens.,</w:t>
      </w:r>
      <w:r w:rsidRPr="00AF1F3E">
        <w:rPr>
          <w:b/>
          <w:bCs/>
        </w:rPr>
        <w:t xml:space="preserve"> 22</w:t>
      </w:r>
      <w:r w:rsidRPr="00AF1F3E">
        <w:t>, 126-132.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Van Zyl, J.J. 1989. Unsupervised classification of scattering behavior using radar polarimetry data.</w:t>
      </w:r>
      <w:r w:rsidRPr="00AF1F3E">
        <w:rPr>
          <w:i/>
          <w:iCs/>
        </w:rPr>
        <w:t xml:space="preserve"> IEEE Trans. Geosci. Rem. Sens.,</w:t>
      </w:r>
      <w:r w:rsidRPr="00AF1F3E">
        <w:rPr>
          <w:b/>
          <w:bCs/>
          <w:i/>
          <w:iCs/>
        </w:rPr>
        <w:t xml:space="preserve"> </w:t>
      </w:r>
      <w:r w:rsidRPr="00AF1F3E">
        <w:rPr>
          <w:b/>
          <w:bCs/>
        </w:rPr>
        <w:t>27</w:t>
      </w:r>
      <w:r w:rsidRPr="00AF1F3E">
        <w:t>, 37–45.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t xml:space="preserve">Van Zyl, J.J. 1992. Application of Cloude’s target decomposition theorem to </w:t>
      </w:r>
      <w:r w:rsidRPr="00AF1F3E">
        <w:rPr>
          <w:color w:val="292526"/>
          <w:lang w:val="en-US"/>
        </w:rPr>
        <w:t xml:space="preserve">polarimetric imaging radar data. In </w:t>
      </w:r>
      <w:r w:rsidRPr="00AF1F3E">
        <w:rPr>
          <w:i/>
          <w:iCs/>
          <w:color w:val="292526"/>
          <w:lang w:val="en-US"/>
        </w:rPr>
        <w:t>Radar polarimetry</w:t>
      </w:r>
      <w:r w:rsidRPr="00AF1F3E">
        <w:rPr>
          <w:color w:val="292526"/>
          <w:lang w:val="en-US"/>
        </w:rPr>
        <w:t xml:space="preserve">. </w:t>
      </w:r>
      <w:r w:rsidRPr="00AF1F3E">
        <w:rPr>
          <w:color w:val="292526"/>
        </w:rPr>
        <w:t xml:space="preserve">Edited by H. Mott and W.M. Boerner. International Society for Optical Engineering, Bellingham, Wash. Proceedings of SPIE, </w:t>
      </w:r>
      <w:r w:rsidRPr="00AF1F3E">
        <w:rPr>
          <w:b/>
          <w:bCs/>
          <w:color w:val="292526"/>
        </w:rPr>
        <w:t>1748</w:t>
      </w:r>
      <w:r w:rsidRPr="00AF1F3E">
        <w:rPr>
          <w:color w:val="292526"/>
        </w:rPr>
        <w:t>, 184–191.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Van Zyl, J. J. and Burnette, C. F., 1992. Baysian classification of polarimetric SAR images using adaptive a priori probability.</w:t>
      </w:r>
      <w:r w:rsidRPr="00AF1F3E">
        <w:rPr>
          <w:i/>
          <w:iCs/>
        </w:rPr>
        <w:t xml:space="preserve"> Int. J. Rem. Sens., </w:t>
      </w:r>
      <w:r w:rsidRPr="00AF1F3E">
        <w:rPr>
          <w:b/>
          <w:bCs/>
        </w:rPr>
        <w:t>13</w:t>
      </w:r>
      <w:r w:rsidRPr="00AF1F3E">
        <w:t>, 835–840.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t xml:space="preserve">Van Zyl, J.J., and Zebker, H.A. 1990. Imaging radar polarimetry. In </w:t>
      </w:r>
      <w:r w:rsidRPr="00AF1F3E">
        <w:rPr>
          <w:i/>
          <w:iCs/>
          <w:color w:val="292526"/>
        </w:rPr>
        <w:t>Polarimetric remote sensing</w:t>
      </w:r>
      <w:r w:rsidRPr="00AF1F3E">
        <w:rPr>
          <w:color w:val="292526"/>
        </w:rPr>
        <w:t xml:space="preserve">. Edited by J.A. Kong. Elsevier, New York. Progress in Electromagnetics Research (PIER), </w:t>
      </w:r>
      <w:r w:rsidRPr="00AF1F3E">
        <w:rPr>
          <w:b/>
          <w:bCs/>
          <w:color w:val="292526"/>
        </w:rPr>
        <w:t>3</w:t>
      </w:r>
      <w:r w:rsidRPr="00AF1F3E">
        <w:rPr>
          <w:color w:val="292526"/>
        </w:rPr>
        <w:t>, Chapt. 5.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Van Zyl, J.J., Zebker, H.A., and Elachi, C. 1987. Imaging radar polarization signatures: theory and observation.</w:t>
      </w:r>
      <w:r w:rsidRPr="00AF1F3E">
        <w:rPr>
          <w:i/>
          <w:iCs/>
        </w:rPr>
        <w:t xml:space="preserve"> Radio Science</w:t>
      </w:r>
      <w:r w:rsidRPr="00AF1F3E">
        <w:t xml:space="preserve">, </w:t>
      </w:r>
      <w:r w:rsidRPr="00AF1F3E">
        <w:rPr>
          <w:b/>
          <w:bCs/>
        </w:rPr>
        <w:t>22</w:t>
      </w:r>
      <w:r w:rsidRPr="00AF1F3E">
        <w:t>,  529–543.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Venkataraman G. and Singh G., 2009. Radar Application in Snow, Ice and Glaciers, V.P. Singh, P. Singh, U.K. Haritashya (Eds.), </w:t>
      </w:r>
      <w:r w:rsidRPr="00AF1F3E">
        <w:rPr>
          <w:i/>
          <w:iCs/>
        </w:rPr>
        <w:t>Encyclopedia of Snow, Ice and Glaciers</w:t>
      </w:r>
      <w:r w:rsidRPr="00AF1F3E">
        <w:t xml:space="preserve">, </w:t>
      </w:r>
      <w:r w:rsidRPr="00AF1F3E">
        <w:rPr>
          <w:i/>
        </w:rPr>
        <w:t>Springer</w:t>
      </w:r>
      <w:r w:rsidRPr="00AF1F3E">
        <w:t>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val="sv-SE"/>
        </w:rPr>
        <w:lastRenderedPageBreak/>
        <w:t>Venkataraman G, Singh G.</w:t>
      </w:r>
      <w:r w:rsidRPr="00AF1F3E">
        <w:rPr>
          <w:b/>
          <w:bCs/>
          <w:lang w:val="sv-SE"/>
        </w:rPr>
        <w:t xml:space="preserve"> </w:t>
      </w:r>
      <w:r w:rsidRPr="00AF1F3E">
        <w:rPr>
          <w:lang w:val="sv-SE"/>
        </w:rPr>
        <w:t xml:space="preserve">and Kumar V., 2008. </w:t>
      </w:r>
      <w:r w:rsidRPr="00AF1F3E">
        <w:t xml:space="preserve">Snow cover area monitoring using multitemporal TerraSAR-X data, presented in 3rd </w:t>
      </w:r>
      <w:r w:rsidRPr="00AF1F3E">
        <w:rPr>
          <w:i/>
          <w:iCs/>
        </w:rPr>
        <w:t xml:space="preserve">TerraSAR-X Science Team Meeting, </w:t>
      </w:r>
      <w:r w:rsidRPr="00AF1F3E">
        <w:rPr>
          <w:iCs/>
        </w:rPr>
        <w:t>DLR, Germany</w:t>
      </w:r>
      <w:r w:rsidRPr="00AF1F3E">
        <w:t>.</w:t>
      </w:r>
    </w:p>
    <w:p w:rsidR="00365D62" w:rsidRPr="00AF1F3E" w:rsidRDefault="00365D62" w:rsidP="004237E3">
      <w:pPr>
        <w:tabs>
          <w:tab w:val="left" w:pos="18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Venkataraman G., Singh G., Kumar V. and Rao Y., 2007. Snow grain size estimation using Envisat-ASAR data. </w:t>
      </w:r>
      <w:r w:rsidRPr="00AF1F3E">
        <w:rPr>
          <w:i/>
          <w:iCs/>
        </w:rPr>
        <w:t>Proc. SPIE,</w:t>
      </w:r>
      <w:r w:rsidRPr="00AF1F3E">
        <w:rPr>
          <w:b/>
          <w:bCs/>
          <w:i/>
          <w:iCs/>
        </w:rPr>
        <w:t xml:space="preserve"> </w:t>
      </w:r>
      <w:r w:rsidRPr="00AF1F3E">
        <w:rPr>
          <w:b/>
          <w:bCs/>
        </w:rPr>
        <w:t>6677</w:t>
      </w:r>
      <w:r w:rsidRPr="00AF1F3E">
        <w:rPr>
          <w:i/>
          <w:iCs/>
        </w:rPr>
        <w:t xml:space="preserve">. 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t xml:space="preserve">Von Neumann, J. 1955. </w:t>
      </w:r>
      <w:r w:rsidRPr="00AF1F3E">
        <w:rPr>
          <w:i/>
          <w:iCs/>
          <w:color w:val="292526"/>
        </w:rPr>
        <w:t>Mathematical foundation of quantum mechanics</w:t>
      </w:r>
      <w:r w:rsidRPr="00AF1F3E">
        <w:rPr>
          <w:color w:val="292526"/>
        </w:rPr>
        <w:t>. Princeton University Press, Princeton, N.J.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i/>
          <w:iCs/>
        </w:rPr>
      </w:pPr>
      <w:r w:rsidRPr="00AF1F3E">
        <w:t>Waite W.P. and MacDonald H.C., 1970. Snowfield mapping with K-band radar.</w:t>
      </w:r>
      <w:r w:rsidRPr="00AF1F3E">
        <w:rPr>
          <w:i/>
          <w:iCs/>
        </w:rPr>
        <w:t xml:space="preserve"> Remote Sensing of Environment,</w:t>
      </w:r>
      <w:r w:rsidRPr="00AF1F3E">
        <w:rPr>
          <w:b/>
          <w:bCs/>
          <w:i/>
          <w:iCs/>
        </w:rPr>
        <w:t xml:space="preserve"> </w:t>
      </w:r>
      <w:r w:rsidRPr="00AF1F3E">
        <w:rPr>
          <w:b/>
          <w:bCs/>
        </w:rPr>
        <w:t>1</w:t>
      </w:r>
      <w:r w:rsidRPr="00AF1F3E">
        <w:t>, 143–150.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val="en-US"/>
        </w:rPr>
        <w:t xml:space="preserve">Wegmüller, U., Strozzi, T., Wiesmann, A., and Werner, C., 2003. </w:t>
      </w:r>
      <w:r w:rsidRPr="00AF1F3E">
        <w:t xml:space="preserve">ENVISAT ASAR for Land Cover Information. </w:t>
      </w:r>
      <w:r w:rsidRPr="00AF1F3E">
        <w:rPr>
          <w:i/>
          <w:iCs/>
        </w:rPr>
        <w:t>Proce. IEEE International</w:t>
      </w:r>
      <w:r w:rsidRPr="00AF1F3E">
        <w:t xml:space="preserve"> </w:t>
      </w:r>
      <w:r w:rsidRPr="00AF1F3E">
        <w:rPr>
          <w:i/>
          <w:iCs/>
        </w:rPr>
        <w:t>Geoscience and Remote Sensing Symposium</w:t>
      </w:r>
      <w:r w:rsidRPr="00AF1F3E">
        <w:t>.</w:t>
      </w:r>
      <w:r w:rsidRPr="00AF1F3E">
        <w:rPr>
          <w:b/>
          <w:bCs/>
        </w:rPr>
        <w:t>5</w:t>
      </w:r>
      <w:r w:rsidRPr="00AF1F3E">
        <w:t>, 2996- 2998.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Winebrenner,D.P., Long,D.G, and Holt, B., 1998. Mapping the progression of melt onset and freez up on arctic sea ice using SAR and scatterometry, In: C. Tsatsaulis and R. Kwok (eds), </w:t>
      </w:r>
      <w:r w:rsidRPr="00AF1F3E">
        <w:rPr>
          <w:i/>
          <w:iCs/>
        </w:rPr>
        <w:t>Analysis of SAR data of polar ocean: Recent advances</w:t>
      </w:r>
      <w:r w:rsidRPr="00AF1F3E">
        <w:t>, Springer Verlag, Berlin,.129-144.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t xml:space="preserve">Wiener, N. 1930. Generalized harmonic analysis. </w:t>
      </w:r>
      <w:r w:rsidRPr="00AF1F3E">
        <w:rPr>
          <w:i/>
          <w:iCs/>
          <w:color w:val="292526"/>
        </w:rPr>
        <w:t>Acta Mathematica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5</w:t>
      </w:r>
      <w:r w:rsidRPr="00AF1F3E">
        <w:rPr>
          <w:color w:val="292526"/>
        </w:rPr>
        <w:t>, 118–258.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lang w:val="it-IT"/>
        </w:rPr>
      </w:pPr>
      <w:r w:rsidRPr="00AF1F3E">
        <w:rPr>
          <w:rFonts w:eastAsia="SimSun"/>
          <w:lang w:val="en-US" w:eastAsia="zh-CN"/>
        </w:rPr>
        <w:t xml:space="preserve">Wolf, E. 1954. Optics in terms of observable quantities. </w:t>
      </w:r>
      <w:r w:rsidRPr="00AF1F3E">
        <w:rPr>
          <w:rFonts w:eastAsia="SimSun"/>
          <w:i/>
          <w:iCs/>
          <w:lang w:val="it-IT" w:eastAsia="zh-CN"/>
        </w:rPr>
        <w:t>Nuovo Cimento</w:t>
      </w:r>
      <w:r w:rsidRPr="00AF1F3E">
        <w:rPr>
          <w:rFonts w:eastAsia="SimSun"/>
          <w:lang w:val="it-IT" w:eastAsia="zh-CN"/>
        </w:rPr>
        <w:t xml:space="preserve">, </w:t>
      </w:r>
      <w:r w:rsidRPr="00AF1F3E">
        <w:rPr>
          <w:rFonts w:eastAsia="SimSun"/>
          <w:b/>
          <w:bCs/>
          <w:lang w:val="it-IT" w:eastAsia="zh-CN"/>
        </w:rPr>
        <w:t>12</w:t>
      </w:r>
      <w:r w:rsidRPr="00AF1F3E">
        <w:rPr>
          <w:rFonts w:eastAsia="SimSun"/>
          <w:lang w:val="it-IT" w:eastAsia="zh-CN"/>
        </w:rPr>
        <w:t>, 884–888.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val="it-IT"/>
        </w:rPr>
        <w:t xml:space="preserve"> Xia, Z. G., and F. M., Henderson, 1997. </w:t>
      </w:r>
      <w:r w:rsidRPr="00AF1F3E">
        <w:t xml:space="preserve">Understanding the Relationship between Radar Response Patterns and the Bio- and Geophysical Parameters of Urban Areas. </w:t>
      </w:r>
      <w:r w:rsidRPr="00AF1F3E">
        <w:rPr>
          <w:i/>
          <w:iCs/>
        </w:rPr>
        <w:t>IEEE Trans. Geosci. Rem. Sens.</w:t>
      </w:r>
      <w:r w:rsidRPr="00AF1F3E">
        <w:t xml:space="preserve"> </w:t>
      </w:r>
      <w:r w:rsidRPr="00AF1F3E">
        <w:rPr>
          <w:b/>
          <w:bCs/>
        </w:rPr>
        <w:t>35,</w:t>
      </w:r>
      <w:r w:rsidRPr="00AF1F3E">
        <w:t xml:space="preserve"> 93-101.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lang w:bidi="hi-IN"/>
        </w:rPr>
        <w:t>Yajima, Y.,Y. Yamaguchi, R. Sato and H. Yamada, and W.M. Boerner. 2008.</w:t>
      </w:r>
      <w:r w:rsidRPr="00AF1F3E">
        <w:rPr>
          <w:noProof/>
        </w:rPr>
        <w:t xml:space="preserve"> </w:t>
      </w:r>
      <w:r w:rsidRPr="00AF1F3E">
        <w:rPr>
          <w:lang w:bidi="hi-IN"/>
        </w:rPr>
        <w:t>Polsar image analysis of wetlands using a modified four-component scattering power decomposition,</w:t>
      </w:r>
      <w:r w:rsidRPr="00AF1F3E">
        <w:rPr>
          <w:i/>
          <w:iCs/>
          <w:lang w:bidi="hi-IN"/>
        </w:rPr>
        <w:t xml:space="preserve"> IEEE Trans. Geosci. Rem. Sens.</w:t>
      </w:r>
      <w:r w:rsidRPr="00AF1F3E">
        <w:rPr>
          <w:i/>
          <w:iCs/>
        </w:rPr>
        <w:t>,</w:t>
      </w:r>
      <w:r w:rsidRPr="00AF1F3E">
        <w:t xml:space="preserve"> </w:t>
      </w:r>
      <w:r w:rsidRPr="00AF1F3E">
        <w:rPr>
          <w:b/>
          <w:bCs/>
        </w:rPr>
        <w:t>46</w:t>
      </w:r>
      <w:r w:rsidRPr="00AF1F3E">
        <w:t>, 1667-1673.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lastRenderedPageBreak/>
        <w:t>Yamaguchi Y., 2007</w:t>
      </w:r>
      <w:r w:rsidR="0097227D">
        <w:t>a</w:t>
      </w:r>
      <w:r w:rsidRPr="00AF1F3E">
        <w:rPr>
          <w:i/>
          <w:iCs/>
        </w:rPr>
        <w:t xml:space="preserve">. Radar Polarimetry from Basics to Applications:Radar Remote Sensing Using Polarimetric Information, </w:t>
      </w:r>
      <w:r w:rsidRPr="00AF1F3E">
        <w:t>IEICE, Japan (</w:t>
      </w:r>
      <w:r w:rsidRPr="00AF1F3E">
        <w:rPr>
          <w:rFonts w:eastAsia="Calibri"/>
          <w:lang w:val="en-US"/>
        </w:rPr>
        <w:t>ISBN978-4-88552-227-7</w:t>
      </w:r>
      <w:r w:rsidRPr="00AF1F3E">
        <w:t>).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Yamaguchi, Y., 2007</w:t>
      </w:r>
      <w:r w:rsidR="0097227D">
        <w:t>b</w:t>
      </w:r>
      <w:r w:rsidRPr="00AF1F3E">
        <w:t>. Decomposition of PALSAR Polarimeric data on Chuetsu Area in Niigata Prefecture, Japan, First ALOS PI Symposium,2007,Koyto,Japan.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 xml:space="preserve">Yamaguchi Y., 2009. </w:t>
      </w:r>
      <w:r w:rsidRPr="00AF1F3E">
        <w:rPr>
          <w:i/>
        </w:rPr>
        <w:t>Discussion on quad polarization SAR data utilization over India at Niigata University</w:t>
      </w:r>
      <w:r w:rsidRPr="00AF1F3E">
        <w:t>, During Nov. 15-21, 2009.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Yamaguchi, Y., Yajima, Y., and Yamada, H. 2006. A Four-component decomposition of POLSAR image based on the coherency marix.</w:t>
      </w:r>
      <w:r w:rsidRPr="00AF1F3E">
        <w:rPr>
          <w:i/>
          <w:iCs/>
        </w:rPr>
        <w:t xml:space="preserve"> IEEE Trans. Geosci. Rem. Sens., </w:t>
      </w:r>
      <w:r w:rsidRPr="00AF1F3E">
        <w:rPr>
          <w:b/>
          <w:bCs/>
        </w:rPr>
        <w:t>3</w:t>
      </w:r>
      <w:r w:rsidRPr="00AF1F3E">
        <w:t>, 292-296.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rPr>
          <w:color w:val="292526"/>
        </w:rPr>
        <w:t xml:space="preserve">Yueh, S.H., Kong, J.A., Jao, J.K., Shin, R.T., and Novak, L.M. 1989. K distribution and terrain radar clutter. </w:t>
      </w:r>
      <w:r w:rsidRPr="00AF1F3E">
        <w:rPr>
          <w:i/>
          <w:iCs/>
          <w:color w:val="292526"/>
        </w:rPr>
        <w:t>Journal of Electromagnetic Waves and Applications</w:t>
      </w:r>
      <w:r w:rsidRPr="00AF1F3E">
        <w:rPr>
          <w:color w:val="292526"/>
        </w:rPr>
        <w:t xml:space="preserve">, </w:t>
      </w:r>
      <w:r w:rsidRPr="00AF1F3E">
        <w:rPr>
          <w:b/>
          <w:bCs/>
          <w:color w:val="292526"/>
        </w:rPr>
        <w:t>3</w:t>
      </w:r>
      <w:r w:rsidRPr="00AF1F3E">
        <w:rPr>
          <w:color w:val="292526"/>
        </w:rPr>
        <w:t>, 747–768.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Yueh, H. A., Swartz, A. A., Kong, J. A., Shin, R. T., and Novak, L. M., 1993. Optimal classification of terrain cover using normalized polarimetric data</w:t>
      </w:r>
      <w:r w:rsidRPr="00AF1F3E">
        <w:rPr>
          <w:i/>
          <w:iCs/>
        </w:rPr>
        <w:t>. J. Geophys. Res</w:t>
      </w:r>
      <w:r w:rsidRPr="00AF1F3E">
        <w:t>., 15261–15267.</w:t>
      </w:r>
    </w:p>
    <w:p w:rsidR="00365D62" w:rsidRPr="00AF1F3E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</w:pPr>
      <w:r w:rsidRPr="00AF1F3E">
        <w:t>Zebker, F.A., and Van Zyl, J.J. 1991. Imaging radar polarimetry: a review</w:t>
      </w:r>
      <w:r w:rsidRPr="00AF1F3E">
        <w:rPr>
          <w:i/>
          <w:iCs/>
        </w:rPr>
        <w:t xml:space="preserve">. Proceedings of the IEEE, </w:t>
      </w:r>
      <w:r w:rsidRPr="00AF1F3E">
        <w:rPr>
          <w:b/>
          <w:bCs/>
        </w:rPr>
        <w:t>79</w:t>
      </w:r>
      <w:r w:rsidRPr="00AF1F3E">
        <w:t>, 1583–1606.</w:t>
      </w:r>
    </w:p>
    <w:p w:rsidR="00365D62" w:rsidRDefault="00365D62" w:rsidP="004237E3">
      <w:pPr>
        <w:tabs>
          <w:tab w:val="left" w:pos="180"/>
          <w:tab w:val="left" w:pos="900"/>
        </w:tabs>
        <w:autoSpaceDE w:val="0"/>
        <w:autoSpaceDN w:val="0"/>
        <w:adjustRightInd w:val="0"/>
        <w:spacing w:before="360" w:after="240" w:line="360" w:lineRule="auto"/>
        <w:ind w:left="547" w:hanging="547"/>
        <w:jc w:val="both"/>
        <w:rPr>
          <w:sz w:val="20"/>
          <w:szCs w:val="20"/>
        </w:rPr>
      </w:pPr>
      <w:r w:rsidRPr="00AF1F3E">
        <w:t xml:space="preserve">Zebker, H.A., Van Zyl, J.J., and Held, D.N. 1987. Imaging radar polarimetry from wave synthesis. </w:t>
      </w:r>
      <w:r w:rsidRPr="00AF1F3E">
        <w:rPr>
          <w:i/>
          <w:iCs/>
        </w:rPr>
        <w:t>Journal of Geophysical Research</w:t>
      </w:r>
      <w:r w:rsidRPr="00AF1F3E">
        <w:t xml:space="preserve">, </w:t>
      </w:r>
      <w:r w:rsidRPr="00AF1F3E">
        <w:rPr>
          <w:b/>
          <w:bCs/>
        </w:rPr>
        <w:t>92</w:t>
      </w:r>
      <w:r w:rsidRPr="00AF1F3E">
        <w:t>, 683– 701.</w:t>
      </w:r>
    </w:p>
    <w:sectPr w:rsidR="00365D62" w:rsidSect="00D00AAA">
      <w:footerReference w:type="even" r:id="rId10"/>
      <w:footerReference w:type="default" r:id="rId11"/>
      <w:footerReference w:type="first" r:id="rId12"/>
      <w:pgSz w:w="11909" w:h="16834" w:code="9"/>
      <w:pgMar w:top="1699" w:right="1138" w:bottom="1253" w:left="1699" w:header="677" w:footer="562" w:gutter="0"/>
      <w:pgNumType w:start="239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15D" w:rsidRDefault="00D3215D">
      <w:r>
        <w:separator/>
      </w:r>
    </w:p>
  </w:endnote>
  <w:endnote w:type="continuationSeparator" w:id="0">
    <w:p w:rsidR="00D3215D" w:rsidRDefault="00D321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A0E" w:rsidRDefault="006D4A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65A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4A0E" w:rsidRDefault="006D4A0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A0E" w:rsidRDefault="002965A5">
    <w:pPr>
      <w:pStyle w:val="Footer"/>
      <w:ind w:right="360"/>
    </w:pPr>
    <w:r>
      <w:rPr>
        <w:rStyle w:val="PageNumber"/>
      </w:rPr>
      <w:tab/>
    </w:r>
    <w:fldSimple w:instr=" PAGE ">
      <w:r w:rsidR="008B5E3E">
        <w:rPr>
          <w:noProof/>
        </w:rPr>
        <w:t>252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8B8" w:rsidRDefault="00DB48B8" w:rsidP="00DB48B8">
    <w:pPr>
      <w:pStyle w:val="Footer"/>
      <w:jc w:val="center"/>
    </w:pPr>
    <w:r>
      <w:t>23</w:t>
    </w:r>
    <w:r w:rsidR="00F46339"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15D" w:rsidRDefault="00D3215D">
      <w:r>
        <w:separator/>
      </w:r>
    </w:p>
  </w:footnote>
  <w:footnote w:type="continuationSeparator" w:id="0">
    <w:p w:rsidR="00D3215D" w:rsidRDefault="00D321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2E50"/>
    <w:multiLevelType w:val="hybridMultilevel"/>
    <w:tmpl w:val="341A396C"/>
    <w:lvl w:ilvl="0" w:tplc="37A413B8">
      <w:start w:val="1"/>
      <w:numFmt w:val="decimal"/>
      <w:pStyle w:val="Abstract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677AD0"/>
    <w:multiLevelType w:val="multilevel"/>
    <w:tmpl w:val="47B0AA00"/>
    <w:lvl w:ilvl="0">
      <w:start w:val="1"/>
      <w:numFmt w:val="decimal"/>
      <w:pStyle w:val="Heading1"/>
      <w:suff w:val="nothing"/>
      <w:lvlText w:val="Chapter %1"/>
      <w:lvlJc w:val="left"/>
      <w:pPr>
        <w:ind w:left="0" w:firstLine="0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18" w:hanging="141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928" w:hanging="192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268" w:hanging="226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608" w:hanging="260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119" w:hanging="3119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402" w:hanging="340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0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REFMGR.InstantFormat" w:val="&lt;InstantFormat&gt;&lt;Enabled&gt;1&lt;/Enabled&gt;&lt;ScanUnformatted&gt;1&lt;/ScanUnformatted&gt;&lt;ScanChanges&gt;1&lt;/ScanChanges&gt;&lt;/InstantFormat&gt;"/>
    <w:docVar w:name="REFMGR.Layout" w:val="&lt;Layout&gt;&lt;StartingRefnum&gt;Thesis&lt;/StartingRefnum&gt;&lt;FontName&gt;Times New Roman&lt;/FontName&gt;&lt;FontSize&gt;12&lt;/FontSize&gt;&lt;ReflistTitle&gt;&lt;/ReflistTitle&gt;&lt;SpaceAfter&gt;1&lt;/SpaceAfter&gt;&lt;ReflistOrder&gt;1&lt;/ReflistOrder&gt;&lt;CitationOrder&gt;1&lt;/CitationOrder&gt;&lt;NumberReferences&gt;0&lt;/NumberReferences&gt;&lt;FirstLineIndent&gt;0&lt;/FirstLineIndent&gt;&lt;HangingIndent&gt;0&lt;/HangingIndent&gt;&lt;LineSpacing&gt;0&lt;/LineSpacing&gt;&lt;ShowReprint&gt;1&lt;/ShowReprint&gt;&lt;ShowNotes&gt;0&lt;/ShowNotes&gt;&lt;ShowKeywords&gt;0&lt;/ShowKeywords&gt;&lt;ShortFormFields&gt;0&lt;/ShortFormFields&gt;&lt;ShowRecordID&gt;0&lt;/ShowRecordID&gt;&lt;ShowAbstract&gt;0&lt;/ShowAbstract&gt;&lt;/Layout&gt;"/>
    <w:docVar w:name="REFMGR.Libraries" w:val="&lt;Databases&gt;&lt;Libraries&gt;&lt;item&gt;sbtemp&lt;/item&gt;&lt;item&gt;ebpr&lt;/item&gt;&lt;item&gt;newdatabase&lt;/item&gt;&lt;/Libraries&gt;&lt;/Databases&gt;"/>
  </w:docVars>
  <w:rsids>
    <w:rsidRoot w:val="004A0209"/>
    <w:rsid w:val="00006586"/>
    <w:rsid w:val="00012567"/>
    <w:rsid w:val="00032635"/>
    <w:rsid w:val="00046185"/>
    <w:rsid w:val="000539D1"/>
    <w:rsid w:val="00060E82"/>
    <w:rsid w:val="00081366"/>
    <w:rsid w:val="0009446B"/>
    <w:rsid w:val="00095933"/>
    <w:rsid w:val="0009605F"/>
    <w:rsid w:val="000A37E9"/>
    <w:rsid w:val="000B2209"/>
    <w:rsid w:val="000E5C51"/>
    <w:rsid w:val="000F0CB1"/>
    <w:rsid w:val="00105763"/>
    <w:rsid w:val="00131639"/>
    <w:rsid w:val="00133091"/>
    <w:rsid w:val="0016269C"/>
    <w:rsid w:val="001816E3"/>
    <w:rsid w:val="001910C4"/>
    <w:rsid w:val="001B73C3"/>
    <w:rsid w:val="001C79A6"/>
    <w:rsid w:val="001F14BE"/>
    <w:rsid w:val="0021114E"/>
    <w:rsid w:val="002723AC"/>
    <w:rsid w:val="0028019E"/>
    <w:rsid w:val="002948BD"/>
    <w:rsid w:val="002965A5"/>
    <w:rsid w:val="002B2542"/>
    <w:rsid w:val="002B3C42"/>
    <w:rsid w:val="002E4715"/>
    <w:rsid w:val="002E7177"/>
    <w:rsid w:val="002E7C1A"/>
    <w:rsid w:val="002F75BE"/>
    <w:rsid w:val="00311C37"/>
    <w:rsid w:val="00314D3F"/>
    <w:rsid w:val="00327DBC"/>
    <w:rsid w:val="00327ED0"/>
    <w:rsid w:val="003417EB"/>
    <w:rsid w:val="0034484C"/>
    <w:rsid w:val="003464CA"/>
    <w:rsid w:val="0036223F"/>
    <w:rsid w:val="00365D62"/>
    <w:rsid w:val="00372ACE"/>
    <w:rsid w:val="003B4A08"/>
    <w:rsid w:val="003C4A7E"/>
    <w:rsid w:val="003D3362"/>
    <w:rsid w:val="003F5C68"/>
    <w:rsid w:val="0041046F"/>
    <w:rsid w:val="004237E3"/>
    <w:rsid w:val="00445130"/>
    <w:rsid w:val="00461B36"/>
    <w:rsid w:val="00470F28"/>
    <w:rsid w:val="004A0209"/>
    <w:rsid w:val="004C610A"/>
    <w:rsid w:val="004D6E18"/>
    <w:rsid w:val="00500707"/>
    <w:rsid w:val="00507DF8"/>
    <w:rsid w:val="005246BA"/>
    <w:rsid w:val="0057362F"/>
    <w:rsid w:val="005A7581"/>
    <w:rsid w:val="005D6096"/>
    <w:rsid w:val="005E406A"/>
    <w:rsid w:val="005F5089"/>
    <w:rsid w:val="006065A6"/>
    <w:rsid w:val="00606D55"/>
    <w:rsid w:val="006160FC"/>
    <w:rsid w:val="00617653"/>
    <w:rsid w:val="006420FC"/>
    <w:rsid w:val="0065387B"/>
    <w:rsid w:val="00662106"/>
    <w:rsid w:val="00663187"/>
    <w:rsid w:val="0067434E"/>
    <w:rsid w:val="006C48E0"/>
    <w:rsid w:val="006C5C38"/>
    <w:rsid w:val="006D04C6"/>
    <w:rsid w:val="006D4A0E"/>
    <w:rsid w:val="006E6CEF"/>
    <w:rsid w:val="00715460"/>
    <w:rsid w:val="007368E5"/>
    <w:rsid w:val="0074243A"/>
    <w:rsid w:val="007544E7"/>
    <w:rsid w:val="00756F4C"/>
    <w:rsid w:val="007638B1"/>
    <w:rsid w:val="00785C7A"/>
    <w:rsid w:val="00794BDA"/>
    <w:rsid w:val="00796EC4"/>
    <w:rsid w:val="007A1A11"/>
    <w:rsid w:val="007A7F37"/>
    <w:rsid w:val="007B2B70"/>
    <w:rsid w:val="007B4280"/>
    <w:rsid w:val="007B4AFB"/>
    <w:rsid w:val="007B66E4"/>
    <w:rsid w:val="007D3118"/>
    <w:rsid w:val="007E6C56"/>
    <w:rsid w:val="00803C69"/>
    <w:rsid w:val="00810683"/>
    <w:rsid w:val="00826B38"/>
    <w:rsid w:val="00830C24"/>
    <w:rsid w:val="00830DE8"/>
    <w:rsid w:val="00861799"/>
    <w:rsid w:val="00863253"/>
    <w:rsid w:val="00874B31"/>
    <w:rsid w:val="00876256"/>
    <w:rsid w:val="008B48F4"/>
    <w:rsid w:val="008B5E3E"/>
    <w:rsid w:val="008C4E00"/>
    <w:rsid w:val="008E66CD"/>
    <w:rsid w:val="008E6884"/>
    <w:rsid w:val="00911F67"/>
    <w:rsid w:val="0093345A"/>
    <w:rsid w:val="0094531F"/>
    <w:rsid w:val="00946A60"/>
    <w:rsid w:val="00955BAD"/>
    <w:rsid w:val="0095711D"/>
    <w:rsid w:val="0097227D"/>
    <w:rsid w:val="00983E9D"/>
    <w:rsid w:val="00993924"/>
    <w:rsid w:val="009C433F"/>
    <w:rsid w:val="009C5D96"/>
    <w:rsid w:val="00A063F0"/>
    <w:rsid w:val="00A56DA4"/>
    <w:rsid w:val="00A7316E"/>
    <w:rsid w:val="00AB18FC"/>
    <w:rsid w:val="00AD2E24"/>
    <w:rsid w:val="00AF0353"/>
    <w:rsid w:val="00AF1F3E"/>
    <w:rsid w:val="00B23690"/>
    <w:rsid w:val="00B43277"/>
    <w:rsid w:val="00B523CE"/>
    <w:rsid w:val="00B524E0"/>
    <w:rsid w:val="00B8408B"/>
    <w:rsid w:val="00BA6AC9"/>
    <w:rsid w:val="00BC3F1A"/>
    <w:rsid w:val="00BD0CBF"/>
    <w:rsid w:val="00BD4F39"/>
    <w:rsid w:val="00BD7202"/>
    <w:rsid w:val="00C04872"/>
    <w:rsid w:val="00C310A8"/>
    <w:rsid w:val="00C3279A"/>
    <w:rsid w:val="00C37EF5"/>
    <w:rsid w:val="00C42E10"/>
    <w:rsid w:val="00C55DD7"/>
    <w:rsid w:val="00C74FBF"/>
    <w:rsid w:val="00C86DA3"/>
    <w:rsid w:val="00C93A1E"/>
    <w:rsid w:val="00C96092"/>
    <w:rsid w:val="00CA0DD7"/>
    <w:rsid w:val="00CB1FCE"/>
    <w:rsid w:val="00CC1276"/>
    <w:rsid w:val="00CC17CD"/>
    <w:rsid w:val="00CC1AF0"/>
    <w:rsid w:val="00CE225B"/>
    <w:rsid w:val="00D00AAA"/>
    <w:rsid w:val="00D1677A"/>
    <w:rsid w:val="00D24C43"/>
    <w:rsid w:val="00D3215D"/>
    <w:rsid w:val="00D54954"/>
    <w:rsid w:val="00D66261"/>
    <w:rsid w:val="00D76063"/>
    <w:rsid w:val="00D974E0"/>
    <w:rsid w:val="00DB48B8"/>
    <w:rsid w:val="00DB7BA5"/>
    <w:rsid w:val="00DC17A9"/>
    <w:rsid w:val="00DC212A"/>
    <w:rsid w:val="00DD0174"/>
    <w:rsid w:val="00DD2274"/>
    <w:rsid w:val="00DD4C09"/>
    <w:rsid w:val="00E02079"/>
    <w:rsid w:val="00E053B1"/>
    <w:rsid w:val="00E075E4"/>
    <w:rsid w:val="00E321DC"/>
    <w:rsid w:val="00E63723"/>
    <w:rsid w:val="00E70466"/>
    <w:rsid w:val="00E70CC4"/>
    <w:rsid w:val="00E76F47"/>
    <w:rsid w:val="00EC1EAD"/>
    <w:rsid w:val="00EC73F2"/>
    <w:rsid w:val="00ED2AE1"/>
    <w:rsid w:val="00EE5C3B"/>
    <w:rsid w:val="00F0196C"/>
    <w:rsid w:val="00F22DD6"/>
    <w:rsid w:val="00F41921"/>
    <w:rsid w:val="00F4473C"/>
    <w:rsid w:val="00F46339"/>
    <w:rsid w:val="00F76B01"/>
    <w:rsid w:val="00F83C9A"/>
    <w:rsid w:val="00F94015"/>
    <w:rsid w:val="00F94D63"/>
    <w:rsid w:val="00FC1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24C43"/>
    <w:rPr>
      <w:sz w:val="24"/>
      <w:szCs w:val="24"/>
      <w:lang w:val="en-GB"/>
    </w:rPr>
  </w:style>
  <w:style w:type="paragraph" w:styleId="Heading1">
    <w:name w:val="heading 1"/>
    <w:basedOn w:val="Normal"/>
    <w:next w:val="BodyText"/>
    <w:link w:val="Heading1Char"/>
    <w:qFormat/>
    <w:rsid w:val="00D24C43"/>
    <w:pPr>
      <w:keepNext/>
      <w:numPr>
        <w:numId w:val="1"/>
      </w:numPr>
      <w:spacing w:before="4200" w:after="1400" w:line="1400" w:lineRule="exact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D24C43"/>
    <w:pPr>
      <w:keepNext/>
      <w:numPr>
        <w:ilvl w:val="1"/>
        <w:numId w:val="1"/>
      </w:numPr>
      <w:spacing w:before="720" w:after="72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qFormat/>
    <w:rsid w:val="00D24C43"/>
    <w:pPr>
      <w:keepNext/>
      <w:numPr>
        <w:ilvl w:val="2"/>
        <w:numId w:val="1"/>
      </w:numPr>
      <w:spacing w:before="720" w:after="72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BodyText"/>
    <w:link w:val="Heading4Char"/>
    <w:autoRedefine/>
    <w:qFormat/>
    <w:rsid w:val="00D24C4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BodyText"/>
    <w:link w:val="Heading5Char"/>
    <w:qFormat/>
    <w:rsid w:val="00D24C43"/>
    <w:pPr>
      <w:numPr>
        <w:ilvl w:val="4"/>
        <w:numId w:val="1"/>
      </w:numPr>
      <w:spacing w:before="240" w:after="60"/>
      <w:outlineLvl w:val="4"/>
    </w:pPr>
    <w:rPr>
      <w:rFonts w:ascii="Arial" w:hAnsi="Arial"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24C43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D24C43"/>
    <w:pPr>
      <w:numPr>
        <w:ilvl w:val="6"/>
        <w:numId w:val="1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D24C4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24C4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24C43"/>
    <w:pPr>
      <w:spacing w:before="360" w:after="240" w:line="360" w:lineRule="auto"/>
      <w:jc w:val="both"/>
    </w:pPr>
  </w:style>
  <w:style w:type="paragraph" w:styleId="TOCHeading">
    <w:name w:val="TOC Heading"/>
    <w:basedOn w:val="Heading1"/>
    <w:next w:val="Normal"/>
    <w:qFormat/>
    <w:rsid w:val="00D24C43"/>
    <w:pPr>
      <w:numPr>
        <w:numId w:val="0"/>
      </w:numPr>
      <w:spacing w:before="240" w:after="240" w:line="360" w:lineRule="auto"/>
    </w:pPr>
    <w:rPr>
      <w:caps/>
    </w:rPr>
  </w:style>
  <w:style w:type="paragraph" w:styleId="Footer">
    <w:name w:val="footer"/>
    <w:basedOn w:val="Normal"/>
    <w:rsid w:val="005E406A"/>
    <w:pPr>
      <w:tabs>
        <w:tab w:val="center" w:pos="4320"/>
        <w:tab w:val="right" w:pos="8640"/>
      </w:tabs>
    </w:pPr>
    <w:rPr>
      <w:rFonts w:ascii="Arial" w:hAnsi="Arial"/>
    </w:rPr>
  </w:style>
  <w:style w:type="character" w:styleId="PageNumber">
    <w:name w:val="page number"/>
    <w:basedOn w:val="DefaultParagraphFont"/>
    <w:rsid w:val="005E406A"/>
  </w:style>
  <w:style w:type="paragraph" w:styleId="Header">
    <w:name w:val="header"/>
    <w:basedOn w:val="Normal"/>
    <w:rsid w:val="001816E3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qFormat/>
    <w:rsid w:val="00D24C43"/>
    <w:pPr>
      <w:spacing w:before="120" w:after="120"/>
    </w:pPr>
    <w:rPr>
      <w:rFonts w:cs="Mangal"/>
      <w:b/>
      <w:bCs/>
      <w:szCs w:val="20"/>
    </w:rPr>
  </w:style>
  <w:style w:type="paragraph" w:styleId="TOC2">
    <w:name w:val="toc 2"/>
    <w:basedOn w:val="Normal"/>
    <w:next w:val="Normal"/>
    <w:uiPriority w:val="39"/>
    <w:qFormat/>
    <w:rsid w:val="00D24C43"/>
    <w:pPr>
      <w:ind w:left="240"/>
    </w:pPr>
    <w:rPr>
      <w:rFonts w:cs="Mangal"/>
      <w:szCs w:val="20"/>
    </w:rPr>
  </w:style>
  <w:style w:type="paragraph" w:styleId="TOC3">
    <w:name w:val="toc 3"/>
    <w:basedOn w:val="Normal"/>
    <w:next w:val="Normal"/>
    <w:uiPriority w:val="39"/>
    <w:qFormat/>
    <w:rsid w:val="00D24C43"/>
    <w:pPr>
      <w:tabs>
        <w:tab w:val="left" w:pos="1134"/>
        <w:tab w:val="right" w:pos="9064"/>
      </w:tabs>
      <w:ind w:left="1134" w:hanging="652"/>
    </w:pPr>
    <w:rPr>
      <w:rFonts w:cs="Mangal"/>
      <w:i/>
      <w:iCs/>
      <w:szCs w:val="20"/>
    </w:rPr>
  </w:style>
  <w:style w:type="paragraph" w:styleId="TOC4">
    <w:name w:val="toc 4"/>
    <w:basedOn w:val="Normal"/>
    <w:next w:val="Normal"/>
    <w:autoRedefine/>
    <w:qFormat/>
    <w:rsid w:val="00D24C4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qFormat/>
    <w:rsid w:val="00D24C4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qFormat/>
    <w:rsid w:val="00D24C4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qFormat/>
    <w:rsid w:val="00D24C4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qFormat/>
    <w:rsid w:val="00D24C4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qFormat/>
    <w:rsid w:val="00D24C43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F22DD6"/>
    <w:rPr>
      <w:color w:val="0000FF"/>
      <w:u w:val="single"/>
    </w:rPr>
  </w:style>
  <w:style w:type="paragraph" w:customStyle="1" w:styleId="References">
    <w:name w:val="References"/>
    <w:basedOn w:val="Normal"/>
    <w:rsid w:val="00C42E10"/>
    <w:pPr>
      <w:tabs>
        <w:tab w:val="left" w:pos="0"/>
      </w:tabs>
      <w:spacing w:after="120"/>
    </w:pPr>
  </w:style>
  <w:style w:type="paragraph" w:styleId="TableofFigures">
    <w:name w:val="table of figures"/>
    <w:basedOn w:val="Normal"/>
    <w:next w:val="Normal"/>
    <w:uiPriority w:val="99"/>
    <w:rsid w:val="00DD0174"/>
    <w:pPr>
      <w:ind w:left="480" w:hanging="480"/>
    </w:pPr>
  </w:style>
  <w:style w:type="table" w:styleId="TableSimple1">
    <w:name w:val="Table Simple 1"/>
    <w:aliases w:val="Table Thesis"/>
    <w:basedOn w:val="TableNormal"/>
    <w:uiPriority w:val="99"/>
    <w:qFormat/>
    <w:rsid w:val="00D66261"/>
    <w:rPr>
      <w:sz w:val="24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tblPr/>
      <w:tcPr>
        <w:tcBorders>
          <w:bottom w:val="single" w:sz="6" w:space="0" w:color="auto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D24C43"/>
    <w:pPr>
      <w:spacing w:after="300"/>
      <w:contextualSpacing/>
      <w:jc w:val="center"/>
    </w:pPr>
    <w:rPr>
      <w:rFonts w:ascii="Arial" w:hAnsi="Arial" w:cs="Mangal"/>
      <w: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4C43"/>
    <w:rPr>
      <w:rFonts w:ascii="Arial" w:eastAsia="Times New Roman" w:hAnsi="Arial" w:cs="Mangal"/>
      <w:caps/>
      <w:spacing w:val="5"/>
      <w:kern w:val="28"/>
      <w:sz w:val="52"/>
      <w:szCs w:val="52"/>
      <w:lang w:val="en-GB" w:bidi="ar-SA"/>
    </w:rPr>
  </w:style>
  <w:style w:type="character" w:customStyle="1" w:styleId="Heading1Char">
    <w:name w:val="Heading 1 Char"/>
    <w:basedOn w:val="DefaultParagraphFont"/>
    <w:link w:val="Heading1"/>
    <w:rsid w:val="00D24C43"/>
    <w:rPr>
      <w:rFonts w:ascii="Arial" w:hAnsi="Arial" w:cs="Arial"/>
      <w:b/>
      <w:bCs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24C43"/>
    <w:rPr>
      <w:rFonts w:ascii="Arial" w:hAnsi="Arial" w:cs="Arial"/>
      <w:b/>
      <w:bCs/>
      <w:iCs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D24C43"/>
    <w:rPr>
      <w:rFonts w:ascii="Arial" w:hAnsi="Arial" w:cs="Arial"/>
      <w:b/>
      <w:bCs/>
      <w:sz w:val="28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D24C43"/>
    <w:rPr>
      <w:rFonts w:ascii="Arial" w:hAnsi="Arial"/>
      <w:b/>
      <w:bCs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D24C43"/>
    <w:rPr>
      <w:rFonts w:ascii="Arial" w:hAnsi="Arial"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D24C43"/>
    <w:rPr>
      <w:b/>
      <w:bCs/>
      <w:sz w:val="24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D24C43"/>
    <w:rPr>
      <w:i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D24C43"/>
    <w:rPr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D24C43"/>
    <w:rPr>
      <w:rFonts w:ascii="Arial" w:hAnsi="Arial" w:cs="Arial"/>
      <w:sz w:val="22"/>
      <w:szCs w:val="22"/>
      <w:lang w:val="en-GB"/>
    </w:rPr>
  </w:style>
  <w:style w:type="paragraph" w:styleId="Caption">
    <w:name w:val="caption"/>
    <w:basedOn w:val="Normal"/>
    <w:next w:val="Normal"/>
    <w:qFormat/>
    <w:rsid w:val="00D24C43"/>
    <w:pPr>
      <w:tabs>
        <w:tab w:val="left" w:pos="567"/>
      </w:tabs>
      <w:spacing w:after="200"/>
      <w:jc w:val="center"/>
    </w:pPr>
    <w:rPr>
      <w:b/>
      <w:bCs/>
      <w:szCs w:val="18"/>
    </w:rPr>
  </w:style>
  <w:style w:type="character" w:customStyle="1" w:styleId="BodyTextChar">
    <w:name w:val="Body Text Char"/>
    <w:basedOn w:val="DefaultParagraphFont"/>
    <w:link w:val="BodyText"/>
    <w:rsid w:val="00D24C43"/>
    <w:rPr>
      <w:rFonts w:ascii="Times New Roman" w:hAnsi="Times New Roman"/>
      <w:sz w:val="24"/>
      <w:szCs w:val="24"/>
      <w:lang w:val="en-GB" w:bidi="ar-SA"/>
    </w:rPr>
  </w:style>
  <w:style w:type="paragraph" w:styleId="ListParagraph">
    <w:name w:val="List Paragraph"/>
    <w:basedOn w:val="Normal"/>
    <w:uiPriority w:val="34"/>
    <w:qFormat/>
    <w:rsid w:val="00D24C43"/>
    <w:pPr>
      <w:ind w:left="720"/>
      <w:contextualSpacing/>
    </w:pPr>
  </w:style>
  <w:style w:type="paragraph" w:customStyle="1" w:styleId="UnnumberedHeading">
    <w:name w:val="Unnumbered Heading"/>
    <w:basedOn w:val="Heading1"/>
    <w:next w:val="Normal"/>
    <w:rsid w:val="00D24C43"/>
    <w:pPr>
      <w:numPr>
        <w:numId w:val="0"/>
      </w:numPr>
      <w:spacing w:before="240" w:after="240" w:line="360" w:lineRule="auto"/>
    </w:pPr>
    <w:rPr>
      <w:rFonts w:cs="Mangal"/>
      <w:caps/>
    </w:rPr>
  </w:style>
  <w:style w:type="paragraph" w:styleId="BalloonText">
    <w:name w:val="Balloon Text"/>
    <w:basedOn w:val="Normal"/>
    <w:link w:val="BalloonTextChar"/>
    <w:rsid w:val="00006586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6586"/>
    <w:rPr>
      <w:rFonts w:ascii="Times New Roman" w:hAnsi="Times New Roman" w:cs="Tahoma"/>
      <w:sz w:val="16"/>
      <w:szCs w:val="16"/>
      <w:lang w:val="en-GB" w:bidi="ar-SA"/>
    </w:rPr>
  </w:style>
  <w:style w:type="table" w:styleId="TableGrid">
    <w:name w:val="Table Grid"/>
    <w:basedOn w:val="TableNormal"/>
    <w:rsid w:val="002965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hor">
    <w:name w:val="author"/>
    <w:basedOn w:val="DefaultParagraphFont"/>
    <w:rsid w:val="00C310A8"/>
  </w:style>
  <w:style w:type="character" w:customStyle="1" w:styleId="year">
    <w:name w:val="year"/>
    <w:basedOn w:val="DefaultParagraphFont"/>
    <w:rsid w:val="00C310A8"/>
  </w:style>
  <w:style w:type="character" w:customStyle="1" w:styleId="title0">
    <w:name w:val="title"/>
    <w:basedOn w:val="DefaultParagraphFont"/>
    <w:rsid w:val="00C310A8"/>
  </w:style>
  <w:style w:type="character" w:customStyle="1" w:styleId="journal">
    <w:name w:val="journal"/>
    <w:basedOn w:val="DefaultParagraphFont"/>
    <w:rsid w:val="00C310A8"/>
  </w:style>
  <w:style w:type="character" w:customStyle="1" w:styleId="volume">
    <w:name w:val="volume"/>
    <w:basedOn w:val="DefaultParagraphFont"/>
    <w:rsid w:val="00C310A8"/>
  </w:style>
  <w:style w:type="character" w:customStyle="1" w:styleId="number">
    <w:name w:val="number"/>
    <w:basedOn w:val="DefaultParagraphFont"/>
    <w:rsid w:val="00C310A8"/>
  </w:style>
  <w:style w:type="character" w:customStyle="1" w:styleId="pages">
    <w:name w:val="pages"/>
    <w:basedOn w:val="DefaultParagraphFont"/>
    <w:rsid w:val="00C310A8"/>
  </w:style>
  <w:style w:type="character" w:styleId="Emphasis">
    <w:name w:val="Emphasis"/>
    <w:basedOn w:val="DefaultParagraphFont"/>
    <w:qFormat/>
    <w:rsid w:val="00C310A8"/>
    <w:rPr>
      <w:i/>
      <w:iCs/>
    </w:rPr>
  </w:style>
  <w:style w:type="paragraph" w:customStyle="1" w:styleId="SPIEreferencelisting">
    <w:name w:val="SPIE reference listing"/>
    <w:basedOn w:val="Normal"/>
    <w:rsid w:val="00C310A8"/>
    <w:pPr>
      <w:tabs>
        <w:tab w:val="num" w:pos="360"/>
      </w:tabs>
      <w:jc w:val="both"/>
    </w:pPr>
    <w:rPr>
      <w:sz w:val="20"/>
      <w:szCs w:val="20"/>
      <w:lang w:val="en-US"/>
    </w:rPr>
  </w:style>
  <w:style w:type="character" w:styleId="HTMLCite">
    <w:name w:val="HTML Cite"/>
    <w:basedOn w:val="DefaultParagraphFont"/>
    <w:rsid w:val="00C310A8"/>
    <w:rPr>
      <w:i/>
      <w:iCs/>
    </w:rPr>
  </w:style>
  <w:style w:type="character" w:styleId="FollowedHyperlink">
    <w:name w:val="FollowedHyperlink"/>
    <w:basedOn w:val="DefaultParagraphFont"/>
    <w:rsid w:val="00C310A8"/>
    <w:rPr>
      <w:color w:val="800080"/>
      <w:u w:val="single"/>
    </w:rPr>
  </w:style>
  <w:style w:type="character" w:styleId="Strong">
    <w:name w:val="Strong"/>
    <w:basedOn w:val="DefaultParagraphFont"/>
    <w:qFormat/>
    <w:rsid w:val="00C310A8"/>
    <w:rPr>
      <w:b/>
      <w:bCs/>
    </w:rPr>
  </w:style>
  <w:style w:type="paragraph" w:customStyle="1" w:styleId="Abstract">
    <w:name w:val="Abstract"/>
    <w:basedOn w:val="Normal"/>
    <w:next w:val="Normal"/>
    <w:autoRedefine/>
    <w:rsid w:val="00C310A8"/>
    <w:pPr>
      <w:numPr>
        <w:numId w:val="2"/>
      </w:numPr>
      <w:spacing w:line="360" w:lineRule="auto"/>
      <w:jc w:val="both"/>
    </w:pPr>
    <w:rPr>
      <w:sz w:val="22"/>
      <w:szCs w:val="22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edl.aip.org/jhtml/doi.j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piedl.aip.org/jhtml/doi.js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mplab\Desktop\IITB%20PhD%20Thes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29CB40-D9FE-4216-8C1B-E0076AFE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IITB PhD Thesis.dot</Template>
  <TotalTime>0</TotalTime>
  <Pages>23</Pages>
  <Words>5805</Words>
  <Characters>33095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IIT Bombay PhD Thesis Template</vt:lpstr>
    </vt:vector>
  </TitlesOfParts>
  <Company>Indian Institute of Technology, Bombay</Company>
  <LinksUpToDate>false</LinksUpToDate>
  <CharactersWithSpaces>38823</CharactersWithSpaces>
  <SharedDoc>false</SharedDoc>
  <HLinks>
    <vt:vector size="12" baseType="variant">
      <vt:variant>
        <vt:i4>7929980</vt:i4>
      </vt:variant>
      <vt:variant>
        <vt:i4>3</vt:i4>
      </vt:variant>
      <vt:variant>
        <vt:i4>0</vt:i4>
      </vt:variant>
      <vt:variant>
        <vt:i4>5</vt:i4>
      </vt:variant>
      <vt:variant>
        <vt:lpwstr>http://spiedl.aip.org/jhtml/doi.jsp</vt:lpwstr>
      </vt:variant>
      <vt:variant>
        <vt:lpwstr/>
      </vt:variant>
      <vt:variant>
        <vt:i4>7929980</vt:i4>
      </vt:variant>
      <vt:variant>
        <vt:i4>0</vt:i4>
      </vt:variant>
      <vt:variant>
        <vt:i4>0</vt:i4>
      </vt:variant>
      <vt:variant>
        <vt:i4>5</vt:i4>
      </vt:variant>
      <vt:variant>
        <vt:lpwstr>http://spiedl.aip.org/jhtml/doi.jsp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IIT Bombay PhD Thesis Template</dc:title>
  <dc:creator>complab</dc:creator>
  <cp:lastModifiedBy>Farjana</cp:lastModifiedBy>
  <cp:revision>2</cp:revision>
  <cp:lastPrinted>1601-01-01T00:00:00Z</cp:lastPrinted>
  <dcterms:created xsi:type="dcterms:W3CDTF">2014-12-19T19:26:00Z</dcterms:created>
  <dcterms:modified xsi:type="dcterms:W3CDTF">2014-12-19T19:26:00Z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pervisor">
    <vt:lpwstr>Prof. XYZ</vt:lpwstr>
  </property>
  <property fmtid="{D5CDD505-2E9C-101B-9397-08002B2CF9AE}" pid="3" name="Date of Submission">
    <vt:filetime>2006-12-31T18:30:00Z</vt:filetime>
  </property>
  <property fmtid="{D5CDD505-2E9C-101B-9397-08002B2CF9AE}" pid="4" name="Roll Number">
    <vt:lpwstr>00000000</vt:lpwstr>
  </property>
</Properties>
</file>